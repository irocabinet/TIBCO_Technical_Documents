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4F28B" w14:textId="5F5625A4" w:rsidR="001B56DB" w:rsidRPr="00D85CA3" w:rsidRDefault="00307803" w:rsidP="008D1000">
      <w:pPr>
        <w:jc w:val="center"/>
        <w:rPr>
          <w:rFonts w:eastAsia="SimSun"/>
          <w:color w:val="000080"/>
          <w:sz w:val="32"/>
        </w:rPr>
      </w:pPr>
      <w:bookmarkStart w:id="0" w:name="_Toc524172415"/>
      <w:bookmarkStart w:id="1" w:name="_Toc524180333"/>
      <w:bookmarkStart w:id="2" w:name="_Toc524172378"/>
      <w:r>
        <w:rPr>
          <w:rFonts w:eastAsia="SimSun"/>
          <w:color w:val="000080"/>
          <w:sz w:val="32"/>
        </w:rPr>
        <w:t>InComm</w:t>
      </w:r>
    </w:p>
    <w:p w14:paraId="2334F28C" w14:textId="6D57484B" w:rsidR="00CF7578" w:rsidRPr="00D85CA3" w:rsidRDefault="00DC3562" w:rsidP="008D1000">
      <w:pPr>
        <w:jc w:val="center"/>
        <w:rPr>
          <w:rFonts w:eastAsia="SimSun"/>
          <w:color w:val="000080"/>
          <w:sz w:val="44"/>
        </w:rPr>
      </w:pPr>
      <w:r w:rsidRPr="00D85CA3">
        <w:rPr>
          <w:rFonts w:eastAsia="SimSun"/>
          <w:noProof/>
          <w:color w:val="000080"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4F456" wp14:editId="2334F457">
                <wp:simplePos x="0" y="0"/>
                <wp:positionH relativeFrom="column">
                  <wp:posOffset>-914400</wp:posOffset>
                </wp:positionH>
                <wp:positionV relativeFrom="paragraph">
                  <wp:posOffset>356870</wp:posOffset>
                </wp:positionV>
                <wp:extent cx="7772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8.1pt" to="540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" strokecolor="#4579b8 [3044]"/>
            </w:pict>
          </mc:Fallback>
        </mc:AlternateContent>
      </w:r>
      <w:r w:rsidR="00CF7578" w:rsidRPr="00D85CA3">
        <w:rPr>
          <w:rFonts w:eastAsia="SimSun"/>
          <w:color w:val="000080"/>
          <w:sz w:val="44"/>
        </w:rPr>
        <w:t xml:space="preserve">TIBCO </w:t>
      </w:r>
      <w:r w:rsidR="00307803">
        <w:rPr>
          <w:rFonts w:eastAsia="SimSun"/>
          <w:color w:val="000080"/>
          <w:sz w:val="44"/>
        </w:rPr>
        <w:t>API</w:t>
      </w:r>
      <w:r w:rsidR="00BA678E">
        <w:rPr>
          <w:rFonts w:eastAsia="SimSun"/>
          <w:color w:val="000080"/>
          <w:sz w:val="44"/>
        </w:rPr>
        <w:t xml:space="preserve"> Exchange</w:t>
      </w:r>
      <w:r w:rsidR="00307803">
        <w:rPr>
          <w:rFonts w:eastAsia="SimSun"/>
          <w:color w:val="000080"/>
          <w:sz w:val="44"/>
        </w:rPr>
        <w:t xml:space="preserve"> Manager</w:t>
      </w:r>
      <w:r w:rsidR="00BA678E">
        <w:rPr>
          <w:rFonts w:eastAsia="SimSun"/>
          <w:color w:val="000080"/>
          <w:sz w:val="44"/>
        </w:rPr>
        <w:t xml:space="preserve"> </w:t>
      </w:r>
    </w:p>
    <w:p w14:paraId="2334F28D" w14:textId="71F9239D" w:rsidR="001B56DB" w:rsidRPr="00D85CA3" w:rsidRDefault="00307803" w:rsidP="008D1000">
      <w:pPr>
        <w:jc w:val="center"/>
        <w:rPr>
          <w:rFonts w:eastAsia="SimSun"/>
          <w:b/>
          <w:color w:val="000080"/>
          <w:sz w:val="44"/>
        </w:rPr>
      </w:pPr>
      <w:r>
        <w:rPr>
          <w:rFonts w:eastAsia="SimSun"/>
          <w:b/>
          <w:color w:val="000080"/>
          <w:sz w:val="44"/>
        </w:rPr>
        <w:t>User Guide</w:t>
      </w:r>
    </w:p>
    <w:p w14:paraId="2334F28E" w14:textId="6AB908D6" w:rsidR="00383D2C" w:rsidRPr="00D85CA3" w:rsidRDefault="001B56DB" w:rsidP="001B56DB">
      <w:pPr>
        <w:jc w:val="center"/>
        <w:rPr>
          <w:rFonts w:eastAsia="SimSun"/>
          <w:b/>
          <w:color w:val="000080"/>
          <w:sz w:val="32"/>
        </w:rPr>
      </w:pPr>
      <w:r w:rsidRPr="00D85CA3">
        <w:rPr>
          <w:rFonts w:eastAsia="SimSun"/>
          <w:color w:val="000080"/>
          <w:sz w:val="32"/>
        </w:rPr>
        <w:t>Version &lt;</w:t>
      </w:r>
      <w:r w:rsidR="00307803">
        <w:rPr>
          <w:rFonts w:eastAsia="SimSun"/>
          <w:color w:val="000080"/>
          <w:sz w:val="32"/>
        </w:rPr>
        <w:t>1.0</w:t>
      </w:r>
      <w:r w:rsidRPr="00D85CA3">
        <w:rPr>
          <w:rFonts w:eastAsia="SimSun"/>
          <w:color w:val="000080"/>
          <w:sz w:val="32"/>
        </w:rPr>
        <w:t>&gt;</w:t>
      </w:r>
      <w:bookmarkStart w:id="3" w:name="_Toc524180334"/>
      <w:bookmarkEnd w:id="0"/>
    </w:p>
    <w:p w14:paraId="2334F28F" w14:textId="77777777" w:rsidR="001B56DB" w:rsidRPr="00D85CA3" w:rsidRDefault="001B56DB">
      <w:pPr>
        <w:jc w:val="both"/>
        <w:rPr>
          <w:rFonts w:eastAsia="SimSun"/>
          <w:b/>
          <w:color w:val="000080"/>
          <w:sz w:val="40"/>
        </w:rPr>
      </w:pPr>
    </w:p>
    <w:p w14:paraId="2334F290" w14:textId="77777777" w:rsidR="00383D2C" w:rsidRPr="00D85CA3" w:rsidRDefault="00703722">
      <w:pPr>
        <w:jc w:val="both"/>
        <w:rPr>
          <w:rFonts w:eastAsia="SimSun"/>
          <w:b/>
          <w:color w:val="000080"/>
          <w:sz w:val="40"/>
        </w:rPr>
      </w:pPr>
      <w:r w:rsidRPr="00D85CA3">
        <w:rPr>
          <w:b/>
          <w:noProof/>
          <w:color w:val="000080"/>
          <w:sz w:val="40"/>
        </w:rPr>
        <w:drawing>
          <wp:anchor distT="0" distB="0" distL="114300" distR="114300" simplePos="0" relativeHeight="251654656" behindDoc="0" locked="0" layoutInCell="0" allowOverlap="1" wp14:anchorId="2334F458" wp14:editId="2334F459">
            <wp:simplePos x="0" y="0"/>
            <wp:positionH relativeFrom="column">
              <wp:posOffset>571500</wp:posOffset>
            </wp:positionH>
            <wp:positionV relativeFrom="paragraph">
              <wp:posOffset>323850</wp:posOffset>
            </wp:positionV>
            <wp:extent cx="4343400" cy="1143000"/>
            <wp:effectExtent l="0" t="0" r="0" b="0"/>
            <wp:wrapNone/>
            <wp:docPr id="15" name="Picture 2" descr="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99" b="8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34F291" w14:textId="77777777" w:rsidR="00383D2C" w:rsidRPr="00D85CA3" w:rsidRDefault="00383D2C">
      <w:pPr>
        <w:tabs>
          <w:tab w:val="center" w:pos="4262"/>
          <w:tab w:val="left" w:pos="7535"/>
        </w:tabs>
        <w:jc w:val="center"/>
      </w:pPr>
    </w:p>
    <w:p w14:paraId="2334F292" w14:textId="77777777" w:rsidR="00383D2C" w:rsidRPr="00D85CA3" w:rsidRDefault="00383D2C">
      <w:pPr>
        <w:jc w:val="center"/>
      </w:pPr>
    </w:p>
    <w:p w14:paraId="2334F293" w14:textId="77777777" w:rsidR="00383D2C" w:rsidRPr="00D85CA3" w:rsidRDefault="00383D2C">
      <w:pPr>
        <w:jc w:val="center"/>
      </w:pPr>
    </w:p>
    <w:p w14:paraId="2334F294" w14:textId="77777777" w:rsidR="00383D2C" w:rsidRPr="00D85CA3" w:rsidRDefault="00383D2C">
      <w:pPr>
        <w:jc w:val="both"/>
      </w:pPr>
    </w:p>
    <w:p w14:paraId="2334F295" w14:textId="77777777" w:rsidR="000A67F4" w:rsidRPr="00D85CA3" w:rsidRDefault="000A67F4">
      <w:pPr>
        <w:jc w:val="both"/>
      </w:pP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520"/>
        <w:gridCol w:w="2520"/>
        <w:gridCol w:w="2520"/>
      </w:tblGrid>
      <w:tr w:rsidR="00521459" w:rsidRPr="00D85CA3" w14:paraId="2334F29A" w14:textId="77777777" w:rsidTr="00F01BB4">
        <w:trPr>
          <w:jc w:val="center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14:paraId="2334F296" w14:textId="77777777" w:rsidR="00521459" w:rsidRPr="00D85CA3" w:rsidRDefault="00521459" w:rsidP="00502785">
            <w:pPr>
              <w:spacing w:before="60" w:after="60" w:line="360" w:lineRule="auto"/>
              <w:jc w:val="center"/>
            </w:pP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14:paraId="2334F297" w14:textId="77777777" w:rsidR="00521459" w:rsidRPr="00D85CA3" w:rsidRDefault="00521459" w:rsidP="00502785">
            <w:pPr>
              <w:spacing w:before="60" w:after="60" w:line="360" w:lineRule="auto"/>
              <w:ind w:left="115"/>
              <w:jc w:val="center"/>
              <w:rPr>
                <w:b/>
              </w:rPr>
            </w:pPr>
            <w:r w:rsidRPr="00D85CA3">
              <w:rPr>
                <w:b/>
              </w:rPr>
              <w:t>Prepared By / Last Updated By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14:paraId="2334F298" w14:textId="77777777" w:rsidR="00521459" w:rsidRPr="00D85CA3" w:rsidRDefault="00521459" w:rsidP="00502785">
            <w:pPr>
              <w:spacing w:before="60" w:after="60" w:line="360" w:lineRule="auto"/>
              <w:jc w:val="center"/>
              <w:rPr>
                <w:b/>
              </w:rPr>
            </w:pPr>
            <w:r w:rsidRPr="00D85CA3">
              <w:rPr>
                <w:b/>
              </w:rPr>
              <w:t>Reviewed By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14:paraId="2334F299" w14:textId="77777777" w:rsidR="00521459" w:rsidRPr="00D85CA3" w:rsidRDefault="00521459" w:rsidP="00502785">
            <w:pPr>
              <w:spacing w:before="60" w:after="60" w:line="360" w:lineRule="auto"/>
              <w:jc w:val="center"/>
              <w:rPr>
                <w:b/>
              </w:rPr>
            </w:pPr>
            <w:r w:rsidRPr="00D85CA3">
              <w:rPr>
                <w:b/>
              </w:rPr>
              <w:t>Approved By</w:t>
            </w:r>
          </w:p>
        </w:tc>
      </w:tr>
      <w:tr w:rsidR="00521459" w:rsidRPr="00D85CA3" w14:paraId="2334F29F" w14:textId="77777777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2334F29B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 w:rsidRPr="00D85CA3">
              <w:rPr>
                <w:b/>
              </w:rPr>
              <w:t>Name</w:t>
            </w:r>
          </w:p>
        </w:tc>
        <w:tc>
          <w:tcPr>
            <w:tcW w:w="2520" w:type="dxa"/>
            <w:vAlign w:val="center"/>
          </w:tcPr>
          <w:p w14:paraId="2334F29C" w14:textId="2C0D2178" w:rsidR="00521459" w:rsidRPr="00D85CA3" w:rsidRDefault="004A3FAD" w:rsidP="00C250DD">
            <w:pPr>
              <w:spacing w:before="60" w:after="60" w:line="360" w:lineRule="auto"/>
              <w:ind w:right="0"/>
              <w:jc w:val="center"/>
            </w:pPr>
            <w:r>
              <w:t>Vinay Honnavara B</w:t>
            </w:r>
          </w:p>
        </w:tc>
        <w:tc>
          <w:tcPr>
            <w:tcW w:w="2520" w:type="dxa"/>
            <w:vAlign w:val="center"/>
          </w:tcPr>
          <w:p w14:paraId="2334F29D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9E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  <w:tr w:rsidR="00521459" w:rsidRPr="00D85CA3" w14:paraId="2334F2A4" w14:textId="77777777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2334F2A0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 w:rsidRPr="00D85CA3">
              <w:rPr>
                <w:b/>
              </w:rPr>
              <w:t>Role</w:t>
            </w:r>
          </w:p>
        </w:tc>
        <w:tc>
          <w:tcPr>
            <w:tcW w:w="2520" w:type="dxa"/>
            <w:vAlign w:val="center"/>
          </w:tcPr>
          <w:p w14:paraId="2334F2A1" w14:textId="77777777" w:rsidR="00521459" w:rsidRPr="00D85CA3" w:rsidRDefault="00521459" w:rsidP="004A3FAD">
            <w:pPr>
              <w:spacing w:before="60" w:after="60" w:line="360" w:lineRule="auto"/>
              <w:ind w:right="0"/>
            </w:pPr>
          </w:p>
        </w:tc>
        <w:tc>
          <w:tcPr>
            <w:tcW w:w="2520" w:type="dxa"/>
            <w:vAlign w:val="center"/>
          </w:tcPr>
          <w:p w14:paraId="2334F2A2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A3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  <w:tr w:rsidR="00521459" w:rsidRPr="00D85CA3" w14:paraId="2334F2A9" w14:textId="77777777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2334F2A5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 w:rsidRPr="00D85CA3">
              <w:rPr>
                <w:b/>
              </w:rPr>
              <w:t>Signature</w:t>
            </w:r>
          </w:p>
        </w:tc>
        <w:tc>
          <w:tcPr>
            <w:tcW w:w="2520" w:type="dxa"/>
            <w:vAlign w:val="center"/>
          </w:tcPr>
          <w:p w14:paraId="2334F2A6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A7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A8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  <w:tr w:rsidR="00521459" w:rsidRPr="00D85CA3" w14:paraId="2334F2AE" w14:textId="77777777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2334F2AA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 w:rsidRPr="00D85CA3">
              <w:rPr>
                <w:b/>
              </w:rPr>
              <w:t>Date</w:t>
            </w:r>
          </w:p>
        </w:tc>
        <w:tc>
          <w:tcPr>
            <w:tcW w:w="2520" w:type="dxa"/>
            <w:vAlign w:val="center"/>
          </w:tcPr>
          <w:p w14:paraId="2334F2AB" w14:textId="1ADECC30" w:rsidR="00521459" w:rsidRPr="00D85CA3" w:rsidRDefault="004A3FAD" w:rsidP="00C24A06">
            <w:pPr>
              <w:spacing w:before="60" w:after="60" w:line="360" w:lineRule="auto"/>
              <w:ind w:right="0"/>
              <w:jc w:val="center"/>
            </w:pPr>
            <w:r>
              <w:t>22 May 2015</w:t>
            </w:r>
          </w:p>
        </w:tc>
        <w:tc>
          <w:tcPr>
            <w:tcW w:w="2520" w:type="dxa"/>
            <w:vAlign w:val="center"/>
          </w:tcPr>
          <w:p w14:paraId="2334F2AC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AD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</w:tbl>
    <w:p w14:paraId="2334F2AF" w14:textId="77777777" w:rsidR="00383D2C" w:rsidRPr="00D85CA3" w:rsidRDefault="00383D2C">
      <w:pPr>
        <w:spacing w:before="0" w:after="0"/>
        <w:jc w:val="both"/>
        <w:sectPr w:rsidR="00383D2C" w:rsidRPr="00D85CA3" w:rsidSect="00B44B39">
          <w:headerReference w:type="default" r:id="rId14"/>
          <w:foot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34F2B0" w14:textId="77777777" w:rsidR="008F0C23" w:rsidRPr="00D85CA3" w:rsidRDefault="00383D2C" w:rsidP="008F0C23">
      <w:pPr>
        <w:pStyle w:val="TOChead"/>
      </w:pPr>
      <w:r w:rsidRPr="00D85CA3">
        <w:lastRenderedPageBreak/>
        <w:t>Table of Contents</w:t>
      </w:r>
      <w:bookmarkEnd w:id="1"/>
      <w:bookmarkEnd w:id="3"/>
    </w:p>
    <w:p w14:paraId="2334F2B1" w14:textId="77777777" w:rsidR="0073281D" w:rsidRPr="00D85CA3" w:rsidRDefault="0073281D" w:rsidP="0073281D">
      <w:pPr>
        <w:pStyle w:val="TOChead"/>
        <w:jc w:val="left"/>
      </w:pPr>
    </w:p>
    <w:p w14:paraId="7C7C8539" w14:textId="77777777" w:rsidR="009A3019" w:rsidRDefault="00C87E61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D85CA3">
        <w:rPr>
          <w:bCs/>
        </w:rPr>
        <w:fldChar w:fldCharType="begin"/>
      </w:r>
      <w:r w:rsidR="0073281D" w:rsidRPr="00D85CA3">
        <w:rPr>
          <w:bCs/>
        </w:rPr>
        <w:instrText xml:space="preserve"> TOC \o "3-3" \h \z \t "Heading 1,1,Heading 2,2" </w:instrText>
      </w:r>
      <w:r w:rsidRPr="00D85CA3">
        <w:rPr>
          <w:bCs/>
        </w:rPr>
        <w:fldChar w:fldCharType="separate"/>
      </w:r>
      <w:hyperlink w:anchor="_Toc420072272" w:history="1">
        <w:r w:rsidR="009A3019" w:rsidRPr="001675F7">
          <w:rPr>
            <w:rStyle w:val="Hyperlink"/>
            <w:rFonts w:cs="Arial"/>
            <w:noProof/>
          </w:rPr>
          <w:t>1.0</w:t>
        </w:r>
        <w:r w:rsidR="009A3019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9A3019" w:rsidRPr="001675F7">
          <w:rPr>
            <w:rStyle w:val="Hyperlink"/>
            <w:noProof/>
          </w:rPr>
          <w:t>Document Overview</w:t>
        </w:r>
        <w:r w:rsidR="009A3019">
          <w:rPr>
            <w:noProof/>
            <w:webHidden/>
          </w:rPr>
          <w:tab/>
        </w:r>
        <w:r w:rsidR="009A3019">
          <w:rPr>
            <w:noProof/>
            <w:webHidden/>
          </w:rPr>
          <w:fldChar w:fldCharType="begin"/>
        </w:r>
        <w:r w:rsidR="009A3019">
          <w:rPr>
            <w:noProof/>
            <w:webHidden/>
          </w:rPr>
          <w:instrText xml:space="preserve"> PAGEREF _Toc420072272 \h </w:instrText>
        </w:r>
        <w:r w:rsidR="009A3019">
          <w:rPr>
            <w:noProof/>
            <w:webHidden/>
          </w:rPr>
        </w:r>
        <w:r w:rsidR="009A3019">
          <w:rPr>
            <w:noProof/>
            <w:webHidden/>
          </w:rPr>
          <w:fldChar w:fldCharType="separate"/>
        </w:r>
        <w:r w:rsidR="009A3019">
          <w:rPr>
            <w:noProof/>
            <w:webHidden/>
          </w:rPr>
          <w:t>3</w:t>
        </w:r>
        <w:r w:rsidR="009A3019">
          <w:rPr>
            <w:noProof/>
            <w:webHidden/>
          </w:rPr>
          <w:fldChar w:fldCharType="end"/>
        </w:r>
      </w:hyperlink>
    </w:p>
    <w:p w14:paraId="500FD8E9" w14:textId="77777777" w:rsidR="009A3019" w:rsidRDefault="00543B4E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0072273" w:history="1">
        <w:r w:rsidR="009A3019" w:rsidRPr="001675F7">
          <w:rPr>
            <w:rStyle w:val="Hyperlink"/>
          </w:rPr>
          <w:t>1.1</w:t>
        </w:r>
        <w:r w:rsidR="009A3019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A3019" w:rsidRPr="001675F7">
          <w:rPr>
            <w:rStyle w:val="Hyperlink"/>
          </w:rPr>
          <w:t>Document Purpose</w:t>
        </w:r>
        <w:r w:rsidR="009A3019">
          <w:rPr>
            <w:webHidden/>
          </w:rPr>
          <w:tab/>
        </w:r>
        <w:r w:rsidR="009A3019">
          <w:rPr>
            <w:webHidden/>
          </w:rPr>
          <w:fldChar w:fldCharType="begin"/>
        </w:r>
        <w:r w:rsidR="009A3019">
          <w:rPr>
            <w:webHidden/>
          </w:rPr>
          <w:instrText xml:space="preserve"> PAGEREF _Toc420072273 \h </w:instrText>
        </w:r>
        <w:r w:rsidR="009A3019">
          <w:rPr>
            <w:webHidden/>
          </w:rPr>
        </w:r>
        <w:r w:rsidR="009A3019">
          <w:rPr>
            <w:webHidden/>
          </w:rPr>
          <w:fldChar w:fldCharType="separate"/>
        </w:r>
        <w:r w:rsidR="009A3019">
          <w:rPr>
            <w:webHidden/>
          </w:rPr>
          <w:t>3</w:t>
        </w:r>
        <w:r w:rsidR="009A3019">
          <w:rPr>
            <w:webHidden/>
          </w:rPr>
          <w:fldChar w:fldCharType="end"/>
        </w:r>
      </w:hyperlink>
    </w:p>
    <w:p w14:paraId="0B015091" w14:textId="77777777" w:rsidR="009A3019" w:rsidRDefault="00543B4E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0072274" w:history="1">
        <w:r w:rsidR="009A3019" w:rsidRPr="001675F7">
          <w:rPr>
            <w:rStyle w:val="Hyperlink"/>
          </w:rPr>
          <w:t>1.2</w:t>
        </w:r>
        <w:r w:rsidR="009A3019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A3019" w:rsidRPr="001675F7">
          <w:rPr>
            <w:rStyle w:val="Hyperlink"/>
          </w:rPr>
          <w:t>References</w:t>
        </w:r>
        <w:r w:rsidR="009A3019">
          <w:rPr>
            <w:webHidden/>
          </w:rPr>
          <w:tab/>
        </w:r>
        <w:r w:rsidR="009A3019">
          <w:rPr>
            <w:webHidden/>
          </w:rPr>
          <w:fldChar w:fldCharType="begin"/>
        </w:r>
        <w:r w:rsidR="009A3019">
          <w:rPr>
            <w:webHidden/>
          </w:rPr>
          <w:instrText xml:space="preserve"> PAGEREF _Toc420072274 \h </w:instrText>
        </w:r>
        <w:r w:rsidR="009A3019">
          <w:rPr>
            <w:webHidden/>
          </w:rPr>
        </w:r>
        <w:r w:rsidR="009A3019">
          <w:rPr>
            <w:webHidden/>
          </w:rPr>
          <w:fldChar w:fldCharType="separate"/>
        </w:r>
        <w:r w:rsidR="009A3019">
          <w:rPr>
            <w:webHidden/>
          </w:rPr>
          <w:t>3</w:t>
        </w:r>
        <w:r w:rsidR="009A3019">
          <w:rPr>
            <w:webHidden/>
          </w:rPr>
          <w:fldChar w:fldCharType="end"/>
        </w:r>
      </w:hyperlink>
    </w:p>
    <w:p w14:paraId="4C7C900F" w14:textId="77777777" w:rsidR="009A3019" w:rsidRDefault="00543B4E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0072275" w:history="1">
        <w:r w:rsidR="009A3019" w:rsidRPr="001675F7">
          <w:rPr>
            <w:rStyle w:val="Hyperlink"/>
          </w:rPr>
          <w:t>1.3</w:t>
        </w:r>
        <w:r w:rsidR="009A3019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A3019" w:rsidRPr="001675F7">
          <w:rPr>
            <w:rStyle w:val="Hyperlink"/>
          </w:rPr>
          <w:t>Definitions, Acronyms and Abbreviations</w:t>
        </w:r>
        <w:r w:rsidR="009A3019">
          <w:rPr>
            <w:webHidden/>
          </w:rPr>
          <w:tab/>
        </w:r>
        <w:r w:rsidR="009A3019">
          <w:rPr>
            <w:webHidden/>
          </w:rPr>
          <w:fldChar w:fldCharType="begin"/>
        </w:r>
        <w:r w:rsidR="009A3019">
          <w:rPr>
            <w:webHidden/>
          </w:rPr>
          <w:instrText xml:space="preserve"> PAGEREF _Toc420072275 \h </w:instrText>
        </w:r>
        <w:r w:rsidR="009A3019">
          <w:rPr>
            <w:webHidden/>
          </w:rPr>
        </w:r>
        <w:r w:rsidR="009A3019">
          <w:rPr>
            <w:webHidden/>
          </w:rPr>
          <w:fldChar w:fldCharType="separate"/>
        </w:r>
        <w:r w:rsidR="009A3019">
          <w:rPr>
            <w:webHidden/>
          </w:rPr>
          <w:t>3</w:t>
        </w:r>
        <w:r w:rsidR="009A3019">
          <w:rPr>
            <w:webHidden/>
          </w:rPr>
          <w:fldChar w:fldCharType="end"/>
        </w:r>
      </w:hyperlink>
    </w:p>
    <w:p w14:paraId="61AF70EE" w14:textId="77777777" w:rsidR="009A3019" w:rsidRDefault="00543B4E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20072276" w:history="1">
        <w:r w:rsidR="009A3019" w:rsidRPr="001675F7">
          <w:rPr>
            <w:rStyle w:val="Hyperlink"/>
            <w:noProof/>
          </w:rPr>
          <w:t>2.0</w:t>
        </w:r>
        <w:r w:rsidR="009A3019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9A3019" w:rsidRPr="001675F7">
          <w:rPr>
            <w:rStyle w:val="Hyperlink"/>
            <w:noProof/>
          </w:rPr>
          <w:t>TIBCO APIX Joomla &amp; Manager Setup</w:t>
        </w:r>
        <w:r w:rsidR="009A3019">
          <w:rPr>
            <w:noProof/>
            <w:webHidden/>
          </w:rPr>
          <w:tab/>
        </w:r>
        <w:r w:rsidR="009A3019">
          <w:rPr>
            <w:noProof/>
            <w:webHidden/>
          </w:rPr>
          <w:fldChar w:fldCharType="begin"/>
        </w:r>
        <w:r w:rsidR="009A3019">
          <w:rPr>
            <w:noProof/>
            <w:webHidden/>
          </w:rPr>
          <w:instrText xml:space="preserve"> PAGEREF _Toc420072276 \h </w:instrText>
        </w:r>
        <w:r w:rsidR="009A3019">
          <w:rPr>
            <w:noProof/>
            <w:webHidden/>
          </w:rPr>
        </w:r>
        <w:r w:rsidR="009A3019">
          <w:rPr>
            <w:noProof/>
            <w:webHidden/>
          </w:rPr>
          <w:fldChar w:fldCharType="separate"/>
        </w:r>
        <w:r w:rsidR="009A3019">
          <w:rPr>
            <w:noProof/>
            <w:webHidden/>
          </w:rPr>
          <w:t>3</w:t>
        </w:r>
        <w:r w:rsidR="009A3019">
          <w:rPr>
            <w:noProof/>
            <w:webHidden/>
          </w:rPr>
          <w:fldChar w:fldCharType="end"/>
        </w:r>
      </w:hyperlink>
    </w:p>
    <w:p w14:paraId="228C405E" w14:textId="77777777" w:rsidR="009A3019" w:rsidRDefault="00543B4E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0072277" w:history="1">
        <w:r w:rsidR="009A3019" w:rsidRPr="001675F7">
          <w:rPr>
            <w:rStyle w:val="Hyperlink"/>
          </w:rPr>
          <w:t>2.1</w:t>
        </w:r>
        <w:r w:rsidR="009A3019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A3019" w:rsidRPr="001675F7">
          <w:rPr>
            <w:rStyle w:val="Hyperlink"/>
          </w:rPr>
          <w:t>Joomla</w:t>
        </w:r>
        <w:r w:rsidR="009A3019">
          <w:rPr>
            <w:webHidden/>
          </w:rPr>
          <w:tab/>
        </w:r>
        <w:r w:rsidR="009A3019">
          <w:rPr>
            <w:webHidden/>
          </w:rPr>
          <w:fldChar w:fldCharType="begin"/>
        </w:r>
        <w:r w:rsidR="009A3019">
          <w:rPr>
            <w:webHidden/>
          </w:rPr>
          <w:instrText xml:space="preserve"> PAGEREF _Toc420072277 \h </w:instrText>
        </w:r>
        <w:r w:rsidR="009A3019">
          <w:rPr>
            <w:webHidden/>
          </w:rPr>
        </w:r>
        <w:r w:rsidR="009A3019">
          <w:rPr>
            <w:webHidden/>
          </w:rPr>
          <w:fldChar w:fldCharType="separate"/>
        </w:r>
        <w:r w:rsidR="009A3019">
          <w:rPr>
            <w:webHidden/>
          </w:rPr>
          <w:t>3</w:t>
        </w:r>
        <w:r w:rsidR="009A3019">
          <w:rPr>
            <w:webHidden/>
          </w:rPr>
          <w:fldChar w:fldCharType="end"/>
        </w:r>
      </w:hyperlink>
    </w:p>
    <w:p w14:paraId="798E0AD2" w14:textId="77777777" w:rsidR="009A3019" w:rsidRDefault="00543B4E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0072278" w:history="1">
        <w:r w:rsidR="009A3019" w:rsidRPr="001675F7">
          <w:rPr>
            <w:rStyle w:val="Hyperlink"/>
          </w:rPr>
          <w:t>2.2</w:t>
        </w:r>
        <w:r w:rsidR="009A3019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A3019" w:rsidRPr="001675F7">
          <w:rPr>
            <w:rStyle w:val="Hyperlink"/>
          </w:rPr>
          <w:t>API Manager Portal</w:t>
        </w:r>
        <w:r w:rsidR="009A3019">
          <w:rPr>
            <w:webHidden/>
          </w:rPr>
          <w:tab/>
        </w:r>
        <w:r w:rsidR="009A3019">
          <w:rPr>
            <w:webHidden/>
          </w:rPr>
          <w:fldChar w:fldCharType="begin"/>
        </w:r>
        <w:r w:rsidR="009A3019">
          <w:rPr>
            <w:webHidden/>
          </w:rPr>
          <w:instrText xml:space="preserve"> PAGEREF _Toc420072278 \h </w:instrText>
        </w:r>
        <w:r w:rsidR="009A3019">
          <w:rPr>
            <w:webHidden/>
          </w:rPr>
        </w:r>
        <w:r w:rsidR="009A3019">
          <w:rPr>
            <w:webHidden/>
          </w:rPr>
          <w:fldChar w:fldCharType="separate"/>
        </w:r>
        <w:r w:rsidR="009A3019">
          <w:rPr>
            <w:webHidden/>
          </w:rPr>
          <w:t>4</w:t>
        </w:r>
        <w:r w:rsidR="009A3019">
          <w:rPr>
            <w:webHidden/>
          </w:rPr>
          <w:fldChar w:fldCharType="end"/>
        </w:r>
      </w:hyperlink>
    </w:p>
    <w:p w14:paraId="59420EBA" w14:textId="77777777" w:rsidR="009A3019" w:rsidRDefault="00543B4E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0072279" w:history="1">
        <w:r w:rsidR="009A3019" w:rsidRPr="001675F7">
          <w:rPr>
            <w:rStyle w:val="Hyperlink"/>
          </w:rPr>
          <w:t>2.3</w:t>
        </w:r>
        <w:r w:rsidR="009A3019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A3019" w:rsidRPr="001675F7">
          <w:rPr>
            <w:rStyle w:val="Hyperlink"/>
          </w:rPr>
          <w:t>XXXXX</w:t>
        </w:r>
        <w:r w:rsidR="009A3019">
          <w:rPr>
            <w:webHidden/>
          </w:rPr>
          <w:tab/>
        </w:r>
        <w:r w:rsidR="009A3019">
          <w:rPr>
            <w:webHidden/>
          </w:rPr>
          <w:fldChar w:fldCharType="begin"/>
        </w:r>
        <w:r w:rsidR="009A3019">
          <w:rPr>
            <w:webHidden/>
          </w:rPr>
          <w:instrText xml:space="preserve"> PAGEREF _Toc420072279 \h </w:instrText>
        </w:r>
        <w:r w:rsidR="009A3019">
          <w:rPr>
            <w:webHidden/>
          </w:rPr>
        </w:r>
        <w:r w:rsidR="009A3019">
          <w:rPr>
            <w:webHidden/>
          </w:rPr>
          <w:fldChar w:fldCharType="separate"/>
        </w:r>
        <w:r w:rsidR="009A3019">
          <w:rPr>
            <w:webHidden/>
          </w:rPr>
          <w:t>10</w:t>
        </w:r>
        <w:r w:rsidR="009A3019">
          <w:rPr>
            <w:webHidden/>
          </w:rPr>
          <w:fldChar w:fldCharType="end"/>
        </w:r>
      </w:hyperlink>
    </w:p>
    <w:p w14:paraId="563BD9E6" w14:textId="77777777" w:rsidR="009A3019" w:rsidRDefault="00543B4E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20072280" w:history="1">
        <w:r w:rsidR="009A3019" w:rsidRPr="001675F7">
          <w:rPr>
            <w:rStyle w:val="Hyperlink"/>
            <w:noProof/>
          </w:rPr>
          <w:t>3.0</w:t>
        </w:r>
        <w:r w:rsidR="009A3019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9A3019" w:rsidRPr="001675F7">
          <w:rPr>
            <w:rStyle w:val="Hyperlink"/>
            <w:noProof/>
          </w:rPr>
          <w:t>Appendix A – Change Log</w:t>
        </w:r>
        <w:r w:rsidR="009A3019">
          <w:rPr>
            <w:noProof/>
            <w:webHidden/>
          </w:rPr>
          <w:tab/>
        </w:r>
        <w:r w:rsidR="009A3019">
          <w:rPr>
            <w:noProof/>
            <w:webHidden/>
          </w:rPr>
          <w:fldChar w:fldCharType="begin"/>
        </w:r>
        <w:r w:rsidR="009A3019">
          <w:rPr>
            <w:noProof/>
            <w:webHidden/>
          </w:rPr>
          <w:instrText xml:space="preserve"> PAGEREF _Toc420072280 \h </w:instrText>
        </w:r>
        <w:r w:rsidR="009A3019">
          <w:rPr>
            <w:noProof/>
            <w:webHidden/>
          </w:rPr>
        </w:r>
        <w:r w:rsidR="009A3019">
          <w:rPr>
            <w:noProof/>
            <w:webHidden/>
          </w:rPr>
          <w:fldChar w:fldCharType="separate"/>
        </w:r>
        <w:r w:rsidR="009A3019">
          <w:rPr>
            <w:noProof/>
            <w:webHidden/>
          </w:rPr>
          <w:t>10</w:t>
        </w:r>
        <w:r w:rsidR="009A3019">
          <w:rPr>
            <w:noProof/>
            <w:webHidden/>
          </w:rPr>
          <w:fldChar w:fldCharType="end"/>
        </w:r>
      </w:hyperlink>
    </w:p>
    <w:p w14:paraId="2334F2DB" w14:textId="77777777" w:rsidR="00383D2C" w:rsidRPr="00D85CA3" w:rsidRDefault="00C87E61">
      <w:pPr>
        <w:pStyle w:val="TOC1"/>
        <w:jc w:val="both"/>
        <w:rPr>
          <w:bCs/>
        </w:rPr>
      </w:pPr>
      <w:r w:rsidRPr="00D85CA3">
        <w:rPr>
          <w:bCs/>
        </w:rPr>
        <w:fldChar w:fldCharType="end"/>
      </w:r>
    </w:p>
    <w:p w14:paraId="2334F2DC" w14:textId="77777777" w:rsidR="00A4273C" w:rsidRPr="00D85CA3" w:rsidRDefault="003E5C21" w:rsidP="0065314D">
      <w:pPr>
        <w:pStyle w:val="Heading1"/>
        <w:jc w:val="both"/>
        <w:rPr>
          <w:rFonts w:cs="Arial"/>
        </w:rPr>
      </w:pPr>
      <w:r w:rsidRPr="00D85CA3">
        <w:br w:type="page"/>
      </w:r>
      <w:bookmarkStart w:id="4" w:name="_Toc420072272"/>
      <w:r w:rsidR="00B02A82" w:rsidRPr="00D85CA3">
        <w:lastRenderedPageBreak/>
        <w:t xml:space="preserve">Document </w:t>
      </w:r>
      <w:r w:rsidR="00FE4B42" w:rsidRPr="00D85CA3">
        <w:t>Overview</w:t>
      </w:r>
      <w:bookmarkEnd w:id="4"/>
    </w:p>
    <w:p w14:paraId="2334F2DD" w14:textId="77777777" w:rsidR="004B4FEE" w:rsidRPr="00D85CA3" w:rsidRDefault="004B4FEE" w:rsidP="004B4FEE">
      <w:pPr>
        <w:pStyle w:val="Heading2"/>
      </w:pPr>
      <w:bookmarkStart w:id="5" w:name="_Toc420072273"/>
      <w:r w:rsidRPr="00D85CA3">
        <w:t>Document Purpose</w:t>
      </w:r>
      <w:bookmarkEnd w:id="5"/>
    </w:p>
    <w:p w14:paraId="78E3AA6C" w14:textId="77777777" w:rsidR="00A645DA" w:rsidRDefault="00A43ABA" w:rsidP="0065314D">
      <w:pPr>
        <w:ind w:left="720"/>
        <w:jc w:val="both"/>
      </w:pPr>
      <w:r w:rsidRPr="00D85CA3">
        <w:t xml:space="preserve">This document is intended to </w:t>
      </w:r>
      <w:r w:rsidR="00210102">
        <w:t>provide guideline on setting up TIBCO API Manager</w:t>
      </w:r>
      <w:r w:rsidRPr="00D85CA3">
        <w:t>.</w:t>
      </w:r>
      <w:r w:rsidR="00E807FB">
        <w:t xml:space="preserve"> As a pre-requisite, </w:t>
      </w:r>
    </w:p>
    <w:p w14:paraId="2334F2DE" w14:textId="4E917997" w:rsidR="00FE4B42" w:rsidRDefault="00F846D1" w:rsidP="0065314D">
      <w:pPr>
        <w:ind w:left="720"/>
        <w:jc w:val="both"/>
      </w:pPr>
      <w:r>
        <w:t>I</w:t>
      </w:r>
      <w:r w:rsidR="00E807FB">
        <w:t xml:space="preserve">t is required to have Joomla &amp; TIBCO API Manager installed </w:t>
      </w:r>
      <w:r w:rsidR="0077147C">
        <w:t xml:space="preserve">and configured successfully as per the </w:t>
      </w:r>
      <w:r w:rsidR="00AE68C7">
        <w:t xml:space="preserve">product installation document. </w:t>
      </w:r>
    </w:p>
    <w:p w14:paraId="1EEB87C0" w14:textId="01496DAF" w:rsidR="00A645DA" w:rsidRPr="00D85CA3" w:rsidRDefault="00A645DA" w:rsidP="0065314D">
      <w:pPr>
        <w:ind w:left="720"/>
        <w:jc w:val="both"/>
        <w:rPr>
          <w:color w:val="C00000"/>
          <w:sz w:val="24"/>
          <w:szCs w:val="24"/>
        </w:rPr>
      </w:pPr>
      <w:r>
        <w:t xml:space="preserve">It is required to have API Gateway </w:t>
      </w:r>
      <w:r w:rsidR="00BA5FEE">
        <w:t xml:space="preserve">project </w:t>
      </w:r>
      <w:r>
        <w:t xml:space="preserve">to be configured </w:t>
      </w:r>
      <w:r w:rsidR="004B4890">
        <w:t xml:space="preserve">in TIBCO Gateway </w:t>
      </w:r>
      <w:proofErr w:type="spellStart"/>
      <w:r w:rsidR="004B4890">
        <w:t>ConfigUI</w:t>
      </w:r>
      <w:proofErr w:type="spellEnd"/>
      <w:r w:rsidR="004B4890">
        <w:t xml:space="preserve">. </w:t>
      </w:r>
      <w:r>
        <w:t>(Please refer XXXXXXXX document).</w:t>
      </w:r>
      <w:bookmarkStart w:id="6" w:name="_GoBack"/>
      <w:bookmarkEnd w:id="6"/>
    </w:p>
    <w:p w14:paraId="2334F2DF" w14:textId="77777777" w:rsidR="00DC3562" w:rsidRPr="00D85CA3" w:rsidRDefault="004B4FEE" w:rsidP="0065314D">
      <w:pPr>
        <w:pStyle w:val="Heading2"/>
        <w:jc w:val="both"/>
      </w:pPr>
      <w:bookmarkStart w:id="7" w:name="_Toc420072274"/>
      <w:r w:rsidRPr="00D85CA3">
        <w:t>References</w:t>
      </w:r>
      <w:bookmarkEnd w:id="7"/>
    </w:p>
    <w:p w14:paraId="2334F2E0" w14:textId="77777777" w:rsidR="004631E1" w:rsidRPr="00D85CA3" w:rsidRDefault="004631E1" w:rsidP="0065314D">
      <w:pPr>
        <w:ind w:firstLine="720"/>
        <w:jc w:val="both"/>
      </w:pPr>
      <w:r w:rsidRPr="00D85CA3">
        <w:t>Use this section to fill-in reference documents used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426"/>
        <w:gridCol w:w="6124"/>
      </w:tblGrid>
      <w:tr w:rsidR="00B44B39" w:rsidRPr="00D85CA3" w14:paraId="2334F2E3" w14:textId="77777777" w:rsidTr="00A45861">
        <w:tc>
          <w:tcPr>
            <w:tcW w:w="2426" w:type="dxa"/>
            <w:shd w:val="clear" w:color="auto" w:fill="B8CCE4" w:themeFill="accent1" w:themeFillTint="66"/>
          </w:tcPr>
          <w:p w14:paraId="2334F2E1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D85CA3">
              <w:rPr>
                <w:b/>
                <w:i/>
              </w:rPr>
              <w:t>Document#</w:t>
            </w:r>
          </w:p>
        </w:tc>
        <w:tc>
          <w:tcPr>
            <w:tcW w:w="6124" w:type="dxa"/>
            <w:shd w:val="clear" w:color="auto" w:fill="B8CCE4" w:themeFill="accent1" w:themeFillTint="66"/>
          </w:tcPr>
          <w:p w14:paraId="2334F2E2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D85CA3">
              <w:rPr>
                <w:b/>
                <w:i/>
              </w:rPr>
              <w:t>Document Title</w:t>
            </w:r>
          </w:p>
        </w:tc>
      </w:tr>
      <w:tr w:rsidR="00B44B39" w:rsidRPr="00D85CA3" w14:paraId="2334F2E6" w14:textId="77777777" w:rsidTr="00B44B39">
        <w:tc>
          <w:tcPr>
            <w:tcW w:w="2426" w:type="dxa"/>
          </w:tcPr>
          <w:p w14:paraId="2334F2E4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</w:pPr>
          </w:p>
        </w:tc>
        <w:tc>
          <w:tcPr>
            <w:tcW w:w="6124" w:type="dxa"/>
            <w:shd w:val="clear" w:color="auto" w:fill="auto"/>
          </w:tcPr>
          <w:p w14:paraId="2334F2E5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</w:pPr>
          </w:p>
        </w:tc>
      </w:tr>
      <w:tr w:rsidR="00B44B39" w:rsidRPr="00D85CA3" w14:paraId="2334F2E9" w14:textId="77777777" w:rsidTr="00B44B39">
        <w:tc>
          <w:tcPr>
            <w:tcW w:w="2426" w:type="dxa"/>
          </w:tcPr>
          <w:p w14:paraId="2334F2E7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</w:pPr>
          </w:p>
        </w:tc>
        <w:tc>
          <w:tcPr>
            <w:tcW w:w="6124" w:type="dxa"/>
            <w:shd w:val="clear" w:color="auto" w:fill="auto"/>
          </w:tcPr>
          <w:p w14:paraId="2334F2E8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</w:pPr>
          </w:p>
        </w:tc>
      </w:tr>
    </w:tbl>
    <w:p w14:paraId="2334F2EA" w14:textId="77777777" w:rsidR="00FE4B42" w:rsidRPr="00D85CA3" w:rsidRDefault="00FE4B42" w:rsidP="00FE4B42">
      <w:pPr>
        <w:pStyle w:val="Heading2"/>
      </w:pPr>
      <w:bookmarkStart w:id="8" w:name="_Toc420072275"/>
      <w:r w:rsidRPr="00D85CA3">
        <w:t>Definitions, Acronyms and Abbreviations</w:t>
      </w:r>
      <w:bookmarkEnd w:id="8"/>
    </w:p>
    <w:p w14:paraId="2334F2EB" w14:textId="77777777" w:rsidR="004631E1" w:rsidRPr="00D85CA3" w:rsidRDefault="004631E1" w:rsidP="0065314D">
      <w:pPr>
        <w:ind w:firstLine="720"/>
        <w:jc w:val="both"/>
      </w:pPr>
      <w:r w:rsidRPr="00D85CA3">
        <w:t xml:space="preserve">Use this section to fill-in definitions of acronyms &amp; abbreviations used in this document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426"/>
        <w:gridCol w:w="6124"/>
      </w:tblGrid>
      <w:tr w:rsidR="004631E1" w:rsidRPr="00D85CA3" w14:paraId="2334F2EE" w14:textId="77777777" w:rsidTr="001C61E6">
        <w:tc>
          <w:tcPr>
            <w:tcW w:w="2426" w:type="dxa"/>
            <w:shd w:val="clear" w:color="auto" w:fill="B8CCE4" w:themeFill="accent1" w:themeFillTint="66"/>
          </w:tcPr>
          <w:p w14:paraId="2334F2EC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D85CA3">
              <w:rPr>
                <w:b/>
                <w:i/>
              </w:rPr>
              <w:t>Term, Acronym</w:t>
            </w:r>
          </w:p>
        </w:tc>
        <w:tc>
          <w:tcPr>
            <w:tcW w:w="6124" w:type="dxa"/>
            <w:shd w:val="clear" w:color="auto" w:fill="B8CCE4" w:themeFill="accent1" w:themeFillTint="66"/>
          </w:tcPr>
          <w:p w14:paraId="2334F2ED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D85CA3">
              <w:rPr>
                <w:b/>
                <w:i/>
              </w:rPr>
              <w:t>Definition</w:t>
            </w:r>
          </w:p>
        </w:tc>
      </w:tr>
      <w:tr w:rsidR="004631E1" w:rsidRPr="00D85CA3" w14:paraId="2334F2F1" w14:textId="77777777" w:rsidTr="001C61E6">
        <w:tc>
          <w:tcPr>
            <w:tcW w:w="2426" w:type="dxa"/>
          </w:tcPr>
          <w:p w14:paraId="2334F2EF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</w:pPr>
          </w:p>
        </w:tc>
        <w:tc>
          <w:tcPr>
            <w:tcW w:w="6124" w:type="dxa"/>
            <w:shd w:val="clear" w:color="auto" w:fill="auto"/>
          </w:tcPr>
          <w:p w14:paraId="2334F2F0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</w:pPr>
          </w:p>
        </w:tc>
      </w:tr>
      <w:tr w:rsidR="004631E1" w:rsidRPr="00D85CA3" w14:paraId="2334F2F4" w14:textId="77777777" w:rsidTr="001C61E6">
        <w:tc>
          <w:tcPr>
            <w:tcW w:w="2426" w:type="dxa"/>
          </w:tcPr>
          <w:p w14:paraId="2334F2F2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</w:pPr>
          </w:p>
        </w:tc>
        <w:tc>
          <w:tcPr>
            <w:tcW w:w="6124" w:type="dxa"/>
            <w:shd w:val="clear" w:color="auto" w:fill="auto"/>
          </w:tcPr>
          <w:p w14:paraId="2334F2F3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</w:pPr>
          </w:p>
        </w:tc>
      </w:tr>
    </w:tbl>
    <w:p w14:paraId="2334F2F5" w14:textId="77777777" w:rsidR="00B44B39" w:rsidRPr="00D85CA3" w:rsidRDefault="00B44B39" w:rsidP="0065314D">
      <w:pPr>
        <w:jc w:val="both"/>
      </w:pPr>
    </w:p>
    <w:p w14:paraId="0F07336F" w14:textId="31C110BB" w:rsidR="00360C41" w:rsidRPr="00D85CA3" w:rsidRDefault="00346806" w:rsidP="00360C41">
      <w:pPr>
        <w:pStyle w:val="Heading1"/>
        <w:jc w:val="both"/>
        <w:rPr>
          <w:sz w:val="28"/>
          <w:szCs w:val="28"/>
        </w:rPr>
      </w:pPr>
      <w:bookmarkStart w:id="9" w:name="_Toc420072276"/>
      <w:bookmarkStart w:id="10" w:name="_Toc133132172"/>
      <w:r>
        <w:rPr>
          <w:sz w:val="28"/>
          <w:szCs w:val="28"/>
        </w:rPr>
        <w:t>TIBCO API</w:t>
      </w:r>
      <w:r w:rsidR="0084725C">
        <w:rPr>
          <w:sz w:val="28"/>
          <w:szCs w:val="28"/>
        </w:rPr>
        <w:t>X Joomla &amp;</w:t>
      </w:r>
      <w:r>
        <w:rPr>
          <w:sz w:val="28"/>
          <w:szCs w:val="28"/>
        </w:rPr>
        <w:t xml:space="preserve"> Manager</w:t>
      </w:r>
      <w:r w:rsidR="0084725C">
        <w:rPr>
          <w:sz w:val="28"/>
          <w:szCs w:val="28"/>
        </w:rPr>
        <w:t xml:space="preserve"> Setup</w:t>
      </w:r>
      <w:bookmarkEnd w:id="9"/>
    </w:p>
    <w:p w14:paraId="416B36C1" w14:textId="6AE7F1DA" w:rsidR="00150F13" w:rsidRDefault="00346806" w:rsidP="00150F13">
      <w:pPr>
        <w:pStyle w:val="Heading2"/>
      </w:pPr>
      <w:bookmarkStart w:id="11" w:name="_Toc420072277"/>
      <w:r>
        <w:t>Joomla</w:t>
      </w:r>
      <w:bookmarkEnd w:id="11"/>
    </w:p>
    <w:p w14:paraId="65CA7D2A" w14:textId="4EBCD52C" w:rsidR="001A523E" w:rsidRPr="00E807FB" w:rsidRDefault="00E807FB" w:rsidP="00236785">
      <w:pPr>
        <w:pStyle w:val="ListParagraph"/>
        <w:numPr>
          <w:ilvl w:val="0"/>
          <w:numId w:val="36"/>
        </w:numPr>
        <w:spacing w:after="0"/>
        <w:jc w:val="both"/>
        <w:rPr>
          <w:rFonts w:cs="Arial"/>
          <w:iCs/>
        </w:rPr>
      </w:pPr>
      <w:r w:rsidRPr="00E807FB">
        <w:rPr>
          <w:rFonts w:cs="Arial"/>
          <w:iCs/>
        </w:rPr>
        <w:t>Start WAMP server.</w:t>
      </w:r>
    </w:p>
    <w:p w14:paraId="757AB714" w14:textId="6E91C9AE" w:rsidR="00E807FB" w:rsidRDefault="00E807FB" w:rsidP="00236785">
      <w:pPr>
        <w:spacing w:after="0"/>
        <w:ind w:left="1080" w:firstLine="720"/>
        <w:jc w:val="both"/>
        <w:rPr>
          <w:rFonts w:cs="Arial"/>
          <w:iCs/>
        </w:rPr>
      </w:pPr>
      <w:r>
        <w:rPr>
          <w:rFonts w:cs="Arial"/>
          <w:iCs/>
        </w:rPr>
        <w:t>OR</w:t>
      </w:r>
    </w:p>
    <w:p w14:paraId="2EFB023E" w14:textId="37815597" w:rsidR="00E807FB" w:rsidRDefault="00E807FB" w:rsidP="00236785">
      <w:pPr>
        <w:spacing w:after="0"/>
        <w:ind w:left="1080" w:firstLine="720"/>
        <w:jc w:val="both"/>
        <w:rPr>
          <w:rFonts w:cs="Arial"/>
          <w:iCs/>
        </w:rPr>
      </w:pPr>
      <w:r>
        <w:rPr>
          <w:rFonts w:cs="Arial"/>
          <w:iCs/>
        </w:rPr>
        <w:t>Start Apache, MySQL &amp; PHP.</w:t>
      </w:r>
    </w:p>
    <w:p w14:paraId="6E328786" w14:textId="77777777" w:rsidR="00236785" w:rsidRDefault="00236785" w:rsidP="00236785">
      <w:pPr>
        <w:spacing w:after="0"/>
        <w:ind w:left="1080" w:firstLine="720"/>
        <w:jc w:val="both"/>
        <w:rPr>
          <w:rFonts w:cs="Arial"/>
          <w:iCs/>
        </w:rPr>
      </w:pPr>
    </w:p>
    <w:p w14:paraId="6B965CA6" w14:textId="34E0B733" w:rsidR="005A0B7F" w:rsidRDefault="003F7A46" w:rsidP="005A0B7F">
      <w:pPr>
        <w:pStyle w:val="ListParagraph"/>
        <w:numPr>
          <w:ilvl w:val="0"/>
          <w:numId w:val="36"/>
        </w:numPr>
        <w:jc w:val="both"/>
        <w:rPr>
          <w:rFonts w:cs="Arial"/>
          <w:iCs/>
        </w:rPr>
      </w:pPr>
      <w:r>
        <w:rPr>
          <w:rFonts w:cs="Arial"/>
          <w:iCs/>
        </w:rPr>
        <w:t>Run Joomla Portal</w:t>
      </w:r>
      <w:r w:rsidR="005A0B7F">
        <w:rPr>
          <w:rFonts w:cs="Arial"/>
          <w:iCs/>
        </w:rPr>
        <w:t xml:space="preserve"> at</w:t>
      </w:r>
      <w:r>
        <w:rPr>
          <w:rFonts w:cs="Arial"/>
          <w:iCs/>
        </w:rPr>
        <w:t xml:space="preserve"> : </w:t>
      </w:r>
    </w:p>
    <w:p w14:paraId="2BE0F8D9" w14:textId="77777777" w:rsidR="005A0B7F" w:rsidRDefault="00543B4E" w:rsidP="005A0B7F">
      <w:pPr>
        <w:pStyle w:val="ListParagraph"/>
        <w:ind w:left="1800"/>
        <w:jc w:val="both"/>
        <w:rPr>
          <w:rFonts w:cs="Arial"/>
          <w:iCs/>
        </w:rPr>
      </w:pPr>
      <w:hyperlink w:history="1">
        <w:r w:rsidR="003F7A46" w:rsidRPr="00FA02CD">
          <w:rPr>
            <w:rStyle w:val="Hyperlink"/>
            <w:rFonts w:cs="Arial"/>
            <w:iCs/>
          </w:rPr>
          <w:t>http://&lt;hostname&gt;:&lt;joomla</w:t>
        </w:r>
      </w:hyperlink>
      <w:r w:rsidR="003F7A46">
        <w:rPr>
          <w:rFonts w:cs="Arial"/>
          <w:iCs/>
        </w:rPr>
        <w:t>port&gt;</w:t>
      </w:r>
      <w:r w:rsidR="005A0B7F" w:rsidRPr="005A0B7F">
        <w:rPr>
          <w:rFonts w:cs="Arial"/>
          <w:iCs/>
        </w:rPr>
        <w:t>/administrator/</w:t>
      </w:r>
      <w:r w:rsidR="003F7A46">
        <w:rPr>
          <w:rFonts w:cs="Arial"/>
          <w:iCs/>
        </w:rPr>
        <w:t xml:space="preserve"> </w:t>
      </w:r>
    </w:p>
    <w:p w14:paraId="5F403671" w14:textId="7604B4DA" w:rsidR="003F7A46" w:rsidRDefault="003F7A46" w:rsidP="005A0B7F">
      <w:pPr>
        <w:pStyle w:val="ListParagraph"/>
        <w:ind w:left="1800"/>
        <w:jc w:val="both"/>
        <w:rPr>
          <w:rFonts w:cs="Arial"/>
          <w:iCs/>
        </w:rPr>
      </w:pPr>
      <w:proofErr w:type="gramStart"/>
      <w:r>
        <w:rPr>
          <w:rFonts w:cs="Arial"/>
          <w:iCs/>
        </w:rPr>
        <w:t>(</w:t>
      </w:r>
      <w:hyperlink r:id="rId16" w:history="1">
        <w:r w:rsidR="00347681" w:rsidRPr="00FA02CD">
          <w:rPr>
            <w:rStyle w:val="Hyperlink"/>
            <w:rFonts w:cs="Arial"/>
            <w:iCs/>
          </w:rPr>
          <w:t>http://localhost:9500</w:t>
        </w:r>
      </w:hyperlink>
      <w:r w:rsidR="005A0B7F" w:rsidRPr="005A0B7F">
        <w:t xml:space="preserve"> </w:t>
      </w:r>
      <w:r w:rsidR="005A0B7F" w:rsidRPr="005A0B7F">
        <w:rPr>
          <w:rFonts w:cs="Arial"/>
          <w:iCs/>
        </w:rPr>
        <w:t>/administrator/</w:t>
      </w:r>
      <w:r>
        <w:rPr>
          <w:rFonts w:cs="Arial"/>
          <w:iCs/>
        </w:rPr>
        <w:t>)</w:t>
      </w:r>
      <w:r w:rsidR="00347681">
        <w:rPr>
          <w:rFonts w:cs="Arial"/>
          <w:iCs/>
        </w:rPr>
        <w:t>.</w:t>
      </w:r>
      <w:proofErr w:type="gramEnd"/>
    </w:p>
    <w:p w14:paraId="33B1784C" w14:textId="77777777" w:rsidR="00236785" w:rsidRDefault="00236785" w:rsidP="005A0B7F">
      <w:pPr>
        <w:pStyle w:val="ListParagraph"/>
        <w:ind w:left="1800"/>
        <w:jc w:val="both"/>
        <w:rPr>
          <w:rFonts w:cs="Arial"/>
          <w:iCs/>
        </w:rPr>
      </w:pPr>
    </w:p>
    <w:p w14:paraId="0666E111" w14:textId="32619D15" w:rsidR="00347681" w:rsidRDefault="00347681" w:rsidP="00E807FB">
      <w:pPr>
        <w:pStyle w:val="ListParagraph"/>
        <w:numPr>
          <w:ilvl w:val="0"/>
          <w:numId w:val="36"/>
        </w:numPr>
        <w:jc w:val="both"/>
        <w:rPr>
          <w:rFonts w:cs="Arial"/>
          <w:iCs/>
        </w:rPr>
      </w:pPr>
      <w:r>
        <w:rPr>
          <w:rFonts w:cs="Arial"/>
          <w:iCs/>
        </w:rPr>
        <w:t xml:space="preserve">Login to the portal with </w:t>
      </w:r>
      <w:r w:rsidR="00EE7AB5">
        <w:rPr>
          <w:rFonts w:cs="Arial"/>
          <w:iCs/>
        </w:rPr>
        <w:t>appropriate</w:t>
      </w:r>
      <w:r>
        <w:rPr>
          <w:rFonts w:cs="Arial"/>
          <w:iCs/>
        </w:rPr>
        <w:t xml:space="preserve"> creds (</w:t>
      </w:r>
      <w:proofErr w:type="spellStart"/>
      <w:r>
        <w:rPr>
          <w:rFonts w:cs="Arial"/>
          <w:iCs/>
        </w:rPr>
        <w:t>admin,admin</w:t>
      </w:r>
      <w:proofErr w:type="spellEnd"/>
      <w:r>
        <w:rPr>
          <w:rFonts w:cs="Arial"/>
          <w:iCs/>
        </w:rPr>
        <w:t>)</w:t>
      </w:r>
    </w:p>
    <w:p w14:paraId="23860822" w14:textId="77777777" w:rsidR="00236785" w:rsidRDefault="00236785" w:rsidP="00236785">
      <w:pPr>
        <w:pStyle w:val="ListParagraph"/>
        <w:ind w:left="1800"/>
        <w:jc w:val="both"/>
        <w:rPr>
          <w:rFonts w:cs="Arial"/>
          <w:iCs/>
        </w:rPr>
      </w:pPr>
    </w:p>
    <w:p w14:paraId="530424AF" w14:textId="77777777" w:rsidR="0012443E" w:rsidRDefault="003F7A46" w:rsidP="00EF606F">
      <w:pPr>
        <w:pStyle w:val="ListParagraph"/>
        <w:numPr>
          <w:ilvl w:val="0"/>
          <w:numId w:val="36"/>
        </w:numPr>
        <w:rPr>
          <w:rFonts w:cs="Arial"/>
          <w:iCs/>
        </w:rPr>
      </w:pPr>
      <w:r>
        <w:rPr>
          <w:rFonts w:cs="Arial"/>
          <w:iCs/>
        </w:rPr>
        <w:t xml:space="preserve">Select Global Configuration &gt; API Manager and Set </w:t>
      </w:r>
      <w:proofErr w:type="spellStart"/>
      <w:r>
        <w:rPr>
          <w:rFonts w:cs="Arial"/>
          <w:iCs/>
        </w:rPr>
        <w:t>ConfigUI</w:t>
      </w:r>
      <w:proofErr w:type="spellEnd"/>
      <w:r>
        <w:rPr>
          <w:rFonts w:cs="Arial"/>
          <w:iCs/>
        </w:rPr>
        <w:t xml:space="preserve"> URL as </w:t>
      </w:r>
    </w:p>
    <w:p w14:paraId="60DA7DD0" w14:textId="27E175CD" w:rsidR="0012443E" w:rsidRPr="0012443E" w:rsidRDefault="0012443E" w:rsidP="0012443E">
      <w:pPr>
        <w:pStyle w:val="ListParagraph"/>
        <w:ind w:left="1800"/>
        <w:rPr>
          <w:rFonts w:cs="Arial"/>
          <w:iCs/>
        </w:rPr>
      </w:pPr>
      <w:proofErr w:type="gramStart"/>
      <w:r>
        <w:rPr>
          <w:rFonts w:cs="Arial"/>
          <w:iCs/>
        </w:rPr>
        <w:t>http:</w:t>
      </w:r>
      <w:proofErr w:type="gramEnd"/>
      <w:r>
        <w:rPr>
          <w:rFonts w:cs="Arial"/>
          <w:iCs/>
        </w:rPr>
        <w:t>//&lt;gatewayhostname&gt;:&lt;gatewayport&gt;</w:t>
      </w:r>
    </w:p>
    <w:p w14:paraId="357F3854" w14:textId="46980EE5" w:rsidR="00E807FB" w:rsidRDefault="0012443E" w:rsidP="0012443E">
      <w:pPr>
        <w:pStyle w:val="ListParagraph"/>
        <w:ind w:left="1800"/>
        <w:rPr>
          <w:rFonts w:cs="Arial"/>
          <w:iCs/>
        </w:rPr>
      </w:pPr>
      <w:r>
        <w:rPr>
          <w:rFonts w:cs="Arial"/>
          <w:iCs/>
        </w:rPr>
        <w:t>(</w:t>
      </w:r>
      <w:r w:rsidR="00EF606F">
        <w:rPr>
          <w:rFonts w:cs="Arial"/>
          <w:iCs/>
        </w:rPr>
        <w:t>“</w:t>
      </w:r>
      <w:hyperlink r:id="rId17" w:history="1">
        <w:r w:rsidR="003F7A46" w:rsidRPr="00FA02CD">
          <w:rPr>
            <w:rStyle w:val="Hyperlink"/>
            <w:rFonts w:cs="Arial"/>
            <w:iCs/>
          </w:rPr>
          <w:t>http://localhost:9222</w:t>
        </w:r>
      </w:hyperlink>
      <w:r>
        <w:rPr>
          <w:rFonts w:cs="Arial"/>
          <w:iCs/>
        </w:rPr>
        <w:t>)</w:t>
      </w:r>
    </w:p>
    <w:p w14:paraId="4B15F266" w14:textId="2D9FA6BB" w:rsidR="00A168FD" w:rsidRDefault="00A168FD" w:rsidP="00A168FD">
      <w:pPr>
        <w:jc w:val="both"/>
        <w:rPr>
          <w:rFonts w:cs="Arial"/>
          <w:iCs/>
        </w:rPr>
      </w:pPr>
      <w:r>
        <w:rPr>
          <w:noProof/>
        </w:rPr>
        <w:lastRenderedPageBreak/>
        <w:drawing>
          <wp:inline distT="0" distB="0" distL="0" distR="0" wp14:anchorId="60CC2767" wp14:editId="45C8D50E">
            <wp:extent cx="5943600" cy="4022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6622" w14:textId="77777777" w:rsidR="00A168FD" w:rsidRDefault="00A168FD" w:rsidP="00A168FD">
      <w:pPr>
        <w:jc w:val="both"/>
        <w:rPr>
          <w:rFonts w:cs="Arial"/>
          <w:iCs/>
        </w:rPr>
      </w:pPr>
    </w:p>
    <w:p w14:paraId="194F7346" w14:textId="57DF18DE" w:rsidR="00027C63" w:rsidRDefault="005A0B7F" w:rsidP="00027C63">
      <w:pPr>
        <w:pStyle w:val="Heading2"/>
      </w:pPr>
      <w:bookmarkStart w:id="12" w:name="_Toc420072278"/>
      <w:r>
        <w:t>API Manager Portal</w:t>
      </w:r>
      <w:bookmarkEnd w:id="12"/>
    </w:p>
    <w:p w14:paraId="7992F7B3" w14:textId="77777777" w:rsidR="00BA7AED" w:rsidRDefault="005A0B7F" w:rsidP="00BA7AED">
      <w:pPr>
        <w:pStyle w:val="ListParagraph"/>
        <w:numPr>
          <w:ilvl w:val="0"/>
          <w:numId w:val="37"/>
        </w:numPr>
      </w:pPr>
      <w:r>
        <w:t xml:space="preserve">Run API Manger Portal at </w:t>
      </w:r>
    </w:p>
    <w:p w14:paraId="4AD9A59F" w14:textId="0F06E9CF" w:rsidR="00BA7AED" w:rsidRDefault="00BA7AED" w:rsidP="00BA7AED">
      <w:pPr>
        <w:pStyle w:val="ListParagraph"/>
      </w:pPr>
      <w:r>
        <w:t xml:space="preserve">http://&lt;hostname&gt;:&lt;port&gt;/ </w:t>
      </w:r>
    </w:p>
    <w:p w14:paraId="324D3B0C" w14:textId="0226671D" w:rsidR="005A0B7F" w:rsidRDefault="00BA7AED" w:rsidP="00BA7AED">
      <w:pPr>
        <w:pStyle w:val="ListParagraph"/>
      </w:pPr>
      <w:r>
        <w:t>(</w:t>
      </w:r>
      <w:hyperlink r:id="rId19" w:history="1">
        <w:r w:rsidR="00AF17E3" w:rsidRPr="00FA02CD">
          <w:rPr>
            <w:rStyle w:val="Hyperlink"/>
          </w:rPr>
          <w:t>http://localhost:9500</w:t>
        </w:r>
      </w:hyperlink>
      <w:r>
        <w:t>)</w:t>
      </w:r>
    </w:p>
    <w:p w14:paraId="28CB1435" w14:textId="77777777" w:rsidR="003025F7" w:rsidRDefault="003025F7" w:rsidP="00BA7AED">
      <w:pPr>
        <w:pStyle w:val="ListParagraph"/>
      </w:pPr>
    </w:p>
    <w:p w14:paraId="11D30DBF" w14:textId="2BBCBC94" w:rsidR="003025F7" w:rsidRDefault="00FE58E4" w:rsidP="003314B3">
      <w:pPr>
        <w:pStyle w:val="ListParagraph"/>
        <w:numPr>
          <w:ilvl w:val="0"/>
          <w:numId w:val="37"/>
        </w:numPr>
      </w:pPr>
      <w:r w:rsidRPr="00FE58E4">
        <w:t xml:space="preserve">Navigate to </w:t>
      </w:r>
      <w:proofErr w:type="spellStart"/>
      <w:r w:rsidRPr="00FE58E4">
        <w:t>asg</w:t>
      </w:r>
      <w:proofErr w:type="spellEnd"/>
      <w:r w:rsidRPr="00FE58E4">
        <w:t xml:space="preserve"> in</w:t>
      </w:r>
      <w:r w:rsidR="003E4B51">
        <w:t>s</w:t>
      </w:r>
      <w:r w:rsidRPr="00FE58E4">
        <w:t xml:space="preserve">tall directory </w:t>
      </w:r>
      <w:proofErr w:type="gramStart"/>
      <w:r w:rsidRPr="00FE58E4">
        <w:t>( /</w:t>
      </w:r>
      <w:proofErr w:type="gramEnd"/>
      <w:r w:rsidRPr="00FE58E4">
        <w:t>opt/</w:t>
      </w:r>
      <w:proofErr w:type="spellStart"/>
      <w:r w:rsidRPr="00FE58E4">
        <w:t>tibco</w:t>
      </w:r>
      <w:proofErr w:type="spellEnd"/>
      <w:r w:rsidRPr="00FE58E4">
        <w:t>/</w:t>
      </w:r>
      <w:proofErr w:type="spellStart"/>
      <w:r w:rsidRPr="00FE58E4">
        <w:t>asg</w:t>
      </w:r>
      <w:proofErr w:type="spellEnd"/>
      <w:r w:rsidRPr="00FE58E4">
        <w:t>/2.1/bin)</w:t>
      </w:r>
      <w:r w:rsidR="003314B3">
        <w:t xml:space="preserve">. </w:t>
      </w:r>
      <w:r w:rsidR="00A57449">
        <w:t xml:space="preserve">Run </w:t>
      </w:r>
      <w:proofErr w:type="spellStart"/>
      <w:r w:rsidR="00A57449">
        <w:t>PortalProject</w:t>
      </w:r>
      <w:proofErr w:type="spellEnd"/>
      <w:r w:rsidR="00A57449">
        <w:t xml:space="preserve"> </w:t>
      </w:r>
      <w:r>
        <w:t>with the following command</w:t>
      </w:r>
    </w:p>
    <w:p w14:paraId="5A45C609" w14:textId="77777777" w:rsidR="00E8589A" w:rsidRDefault="00E8589A" w:rsidP="00E8589A">
      <w:pPr>
        <w:pStyle w:val="ListParagraph"/>
      </w:pPr>
    </w:p>
    <w:p w14:paraId="619A727D" w14:textId="1F0B1D20" w:rsidR="00FE58E4" w:rsidRPr="00FE58E4" w:rsidRDefault="00FE58E4" w:rsidP="00E8589A">
      <w:pPr>
        <w:pStyle w:val="ListParagraph"/>
        <w:rPr>
          <w:rFonts w:ascii="Cambria" w:hAnsi="Cambria" w:cs="Cambria"/>
          <w:sz w:val="24"/>
          <w:szCs w:val="24"/>
        </w:rPr>
      </w:pPr>
      <w:proofErr w:type="gramStart"/>
      <w:r w:rsidRPr="00E8589A">
        <w:t>./</w:t>
      </w:r>
      <w:proofErr w:type="spellStart"/>
      <w:proofErr w:type="gramEnd"/>
      <w:r w:rsidRPr="00E8589A">
        <w:t>asg</w:t>
      </w:r>
      <w:proofErr w:type="spellEnd"/>
      <w:r w:rsidRPr="00E8589A">
        <w:t xml:space="preserve">-portal-engine -a </w:t>
      </w:r>
      <w:proofErr w:type="spellStart"/>
      <w:r w:rsidRPr="00E8589A">
        <w:t>PortalProject</w:t>
      </w:r>
      <w:proofErr w:type="spellEnd"/>
    </w:p>
    <w:p w14:paraId="6ED3F0FC" w14:textId="77777777" w:rsidR="00A57449" w:rsidRDefault="00A57449" w:rsidP="00A57449">
      <w:pPr>
        <w:pStyle w:val="ListParagraph"/>
      </w:pPr>
    </w:p>
    <w:p w14:paraId="164E7B23" w14:textId="77777777" w:rsidR="00AF17E3" w:rsidRDefault="00AF17E3" w:rsidP="00BA7AED">
      <w:pPr>
        <w:pStyle w:val="ListParagraph"/>
      </w:pPr>
    </w:p>
    <w:p w14:paraId="555BBEB1" w14:textId="77777777" w:rsidR="00A446D2" w:rsidRDefault="00A446D2" w:rsidP="00A446D2">
      <w:pPr>
        <w:pStyle w:val="ListParagraph"/>
        <w:numPr>
          <w:ilvl w:val="0"/>
          <w:numId w:val="37"/>
        </w:numPr>
        <w:jc w:val="both"/>
        <w:rPr>
          <w:rFonts w:cs="Arial"/>
          <w:iCs/>
        </w:rPr>
      </w:pPr>
      <w:r>
        <w:rPr>
          <w:rFonts w:cs="Arial"/>
          <w:iCs/>
        </w:rPr>
        <w:t>Login to the portal with appropriate creds (</w:t>
      </w:r>
      <w:proofErr w:type="spellStart"/>
      <w:r>
        <w:rPr>
          <w:rFonts w:cs="Arial"/>
          <w:iCs/>
        </w:rPr>
        <w:t>admin,admin</w:t>
      </w:r>
      <w:proofErr w:type="spellEnd"/>
      <w:r>
        <w:rPr>
          <w:rFonts w:cs="Arial"/>
          <w:iCs/>
        </w:rPr>
        <w:t>)</w:t>
      </w:r>
    </w:p>
    <w:p w14:paraId="3BAF719B" w14:textId="77777777" w:rsidR="00A446D2" w:rsidRDefault="00A446D2" w:rsidP="00A446D2">
      <w:pPr>
        <w:pStyle w:val="ListParagraph"/>
        <w:jc w:val="both"/>
        <w:rPr>
          <w:rFonts w:cs="Arial"/>
          <w:iCs/>
        </w:rPr>
      </w:pPr>
    </w:p>
    <w:p w14:paraId="1DB0C92A" w14:textId="63EC4D0E" w:rsidR="00071F6F" w:rsidRDefault="00071F6F" w:rsidP="00071F6F">
      <w:pPr>
        <w:pStyle w:val="ListParagraph"/>
        <w:numPr>
          <w:ilvl w:val="0"/>
          <w:numId w:val="37"/>
        </w:numPr>
        <w:jc w:val="both"/>
        <w:rPr>
          <w:rFonts w:cs="Arial"/>
          <w:iCs/>
        </w:rPr>
      </w:pPr>
      <w:r>
        <w:rPr>
          <w:rFonts w:cs="Arial"/>
          <w:iCs/>
        </w:rPr>
        <w:t>Create a new Environment</w:t>
      </w:r>
    </w:p>
    <w:p w14:paraId="7B54F2F7" w14:textId="77777777" w:rsidR="00071F6F" w:rsidRPr="00071F6F" w:rsidRDefault="00071F6F" w:rsidP="00071F6F">
      <w:pPr>
        <w:pStyle w:val="ListParagraph"/>
        <w:rPr>
          <w:rFonts w:cs="Arial"/>
          <w:iCs/>
        </w:rPr>
      </w:pPr>
    </w:p>
    <w:p w14:paraId="1EE8CC24" w14:textId="459EF0E6" w:rsidR="00071F6F" w:rsidRDefault="00071F6F" w:rsidP="00071F6F">
      <w:pPr>
        <w:pStyle w:val="ListParagraph"/>
        <w:numPr>
          <w:ilvl w:val="1"/>
          <w:numId w:val="37"/>
        </w:numPr>
        <w:jc w:val="both"/>
        <w:rPr>
          <w:rFonts w:cs="Arial"/>
          <w:iCs/>
        </w:rPr>
      </w:pPr>
      <w:r>
        <w:rPr>
          <w:rFonts w:cs="Arial"/>
          <w:iCs/>
        </w:rPr>
        <w:t>Click on Environment tab and click Create Environment.</w:t>
      </w:r>
    </w:p>
    <w:p w14:paraId="4A309A5E" w14:textId="02DFA467" w:rsidR="00071F6F" w:rsidRDefault="00071F6F" w:rsidP="00071F6F">
      <w:pPr>
        <w:pStyle w:val="ListParagraph"/>
        <w:numPr>
          <w:ilvl w:val="1"/>
          <w:numId w:val="37"/>
        </w:numPr>
        <w:jc w:val="both"/>
        <w:rPr>
          <w:rFonts w:cs="Arial"/>
          <w:iCs/>
        </w:rPr>
      </w:pPr>
      <w:r>
        <w:rPr>
          <w:rFonts w:cs="Arial"/>
          <w:iCs/>
        </w:rPr>
        <w:t>Provide appropriate values as shown below.</w:t>
      </w:r>
    </w:p>
    <w:p w14:paraId="7807567D" w14:textId="46D22B65" w:rsidR="00071F6F" w:rsidRDefault="00071F6F" w:rsidP="00071F6F">
      <w:pPr>
        <w:pStyle w:val="ListParagraph"/>
        <w:numPr>
          <w:ilvl w:val="2"/>
          <w:numId w:val="37"/>
        </w:numPr>
        <w:jc w:val="both"/>
        <w:rPr>
          <w:rFonts w:cs="Arial"/>
          <w:iCs/>
        </w:rPr>
      </w:pPr>
      <w:r>
        <w:rPr>
          <w:rFonts w:cs="Arial"/>
          <w:iCs/>
        </w:rPr>
        <w:t xml:space="preserve">Environment </w:t>
      </w:r>
      <w:proofErr w:type="gramStart"/>
      <w:r>
        <w:rPr>
          <w:rFonts w:cs="Arial"/>
          <w:iCs/>
        </w:rPr>
        <w:t>name :</w:t>
      </w:r>
      <w:proofErr w:type="gramEnd"/>
      <w:r>
        <w:rPr>
          <w:rFonts w:cs="Arial"/>
          <w:iCs/>
        </w:rPr>
        <w:t xml:space="preserve"> Appropriate name for the environment (Dev, QA, Prod etc.,.</w:t>
      </w:r>
    </w:p>
    <w:p w14:paraId="4C8DFC76" w14:textId="7A219182" w:rsidR="00071F6F" w:rsidRDefault="00071F6F" w:rsidP="00071F6F">
      <w:pPr>
        <w:pStyle w:val="ListParagraph"/>
        <w:numPr>
          <w:ilvl w:val="2"/>
          <w:numId w:val="37"/>
        </w:numPr>
        <w:jc w:val="both"/>
        <w:rPr>
          <w:rFonts w:cs="Arial"/>
          <w:iCs/>
        </w:rPr>
      </w:pPr>
      <w:r>
        <w:rPr>
          <w:rFonts w:cs="Arial"/>
          <w:iCs/>
        </w:rPr>
        <w:t xml:space="preserve">Description : A brief description for this environment </w:t>
      </w:r>
    </w:p>
    <w:p w14:paraId="74D824D4" w14:textId="26AEC6E8" w:rsidR="00071F6F" w:rsidRDefault="00071F6F" w:rsidP="00071F6F">
      <w:pPr>
        <w:pStyle w:val="ListParagraph"/>
        <w:numPr>
          <w:ilvl w:val="2"/>
          <w:numId w:val="37"/>
        </w:numPr>
        <w:jc w:val="both"/>
        <w:rPr>
          <w:rFonts w:cs="Arial"/>
          <w:iCs/>
        </w:rPr>
      </w:pPr>
      <w:r>
        <w:rPr>
          <w:rFonts w:cs="Arial"/>
          <w:iCs/>
        </w:rPr>
        <w:t>Type : Select appropriate type from the drop-down</w:t>
      </w:r>
    </w:p>
    <w:p w14:paraId="36B5E173" w14:textId="77777777" w:rsidR="00076D2C" w:rsidRDefault="00071F6F" w:rsidP="00076D2C">
      <w:pPr>
        <w:pStyle w:val="ListParagraph"/>
        <w:numPr>
          <w:ilvl w:val="2"/>
          <w:numId w:val="37"/>
        </w:numPr>
        <w:rPr>
          <w:rFonts w:cs="Arial"/>
          <w:iCs/>
        </w:rPr>
      </w:pPr>
      <w:proofErr w:type="spellStart"/>
      <w:r>
        <w:rPr>
          <w:rFonts w:cs="Arial"/>
          <w:iCs/>
        </w:rPr>
        <w:t>Basepath</w:t>
      </w:r>
      <w:proofErr w:type="spellEnd"/>
      <w:r>
        <w:rPr>
          <w:rFonts w:cs="Arial"/>
          <w:iCs/>
        </w:rPr>
        <w:t xml:space="preserve"> : http://&lt;gatwayhostname&gt; :&lt;gateway port&gt;  </w:t>
      </w:r>
    </w:p>
    <w:p w14:paraId="453BEAE2" w14:textId="7A96CC8C" w:rsidR="00071F6F" w:rsidRDefault="00076D2C" w:rsidP="00076D2C">
      <w:pPr>
        <w:pStyle w:val="ListParagraph"/>
        <w:ind w:left="2160"/>
        <w:rPr>
          <w:rFonts w:cs="Arial"/>
          <w:iCs/>
        </w:rPr>
      </w:pPr>
      <w:r>
        <w:rPr>
          <w:rFonts w:cs="Arial"/>
          <w:iCs/>
        </w:rPr>
        <w:t xml:space="preserve">for </w:t>
      </w:r>
      <w:proofErr w:type="spellStart"/>
      <w:r>
        <w:rPr>
          <w:rFonts w:cs="Arial"/>
          <w:iCs/>
        </w:rPr>
        <w:t>eg</w:t>
      </w:r>
      <w:proofErr w:type="spellEnd"/>
      <w:r>
        <w:rPr>
          <w:rFonts w:cs="Arial"/>
          <w:iCs/>
        </w:rPr>
        <w:t xml:space="preserve">: </w:t>
      </w:r>
      <w:r w:rsidR="00071F6F">
        <w:rPr>
          <w:rFonts w:cs="Arial"/>
          <w:iCs/>
        </w:rPr>
        <w:t>(</w:t>
      </w:r>
      <w:hyperlink r:id="rId20" w:history="1">
        <w:r w:rsidR="00071F6F" w:rsidRPr="00FA02CD">
          <w:rPr>
            <w:rStyle w:val="Hyperlink"/>
            <w:rFonts w:cs="Arial"/>
            <w:iCs/>
          </w:rPr>
          <w:t>http://localhost:9222</w:t>
        </w:r>
      </w:hyperlink>
      <w:r w:rsidR="00071F6F">
        <w:rPr>
          <w:rFonts w:cs="Arial"/>
          <w:iCs/>
        </w:rPr>
        <w:t>)</w:t>
      </w:r>
    </w:p>
    <w:p w14:paraId="4D14E2FA" w14:textId="170E628B" w:rsidR="00071F6F" w:rsidRDefault="00B04F95" w:rsidP="00071F6F">
      <w:pPr>
        <w:pStyle w:val="ListParagraph"/>
        <w:numPr>
          <w:ilvl w:val="2"/>
          <w:numId w:val="37"/>
        </w:numPr>
        <w:jc w:val="both"/>
        <w:rPr>
          <w:rFonts w:cs="Arial"/>
          <w:iCs/>
        </w:rPr>
      </w:pPr>
      <w:r>
        <w:rPr>
          <w:rFonts w:cs="Arial"/>
          <w:iCs/>
        </w:rPr>
        <w:lastRenderedPageBreak/>
        <w:t>Managed by Gateway : “Yes”</w:t>
      </w:r>
    </w:p>
    <w:p w14:paraId="69F2142F" w14:textId="59922F65" w:rsidR="00892A30" w:rsidRDefault="00892A30" w:rsidP="0070224A">
      <w:pPr>
        <w:pStyle w:val="ListParagraph"/>
        <w:numPr>
          <w:ilvl w:val="1"/>
          <w:numId w:val="37"/>
        </w:numPr>
        <w:jc w:val="both"/>
        <w:rPr>
          <w:rFonts w:cs="Arial"/>
          <w:iCs/>
        </w:rPr>
      </w:pPr>
      <w:r>
        <w:rPr>
          <w:rFonts w:cs="Arial"/>
          <w:iCs/>
        </w:rPr>
        <w:t>Save the settings</w:t>
      </w:r>
    </w:p>
    <w:p w14:paraId="7D8C7ED8" w14:textId="1EAA10DA" w:rsidR="00071F6F" w:rsidRPr="00071F6F" w:rsidRDefault="00892A30" w:rsidP="00071F6F">
      <w:pPr>
        <w:jc w:val="both"/>
        <w:rPr>
          <w:rFonts w:cs="Arial"/>
          <w:iCs/>
        </w:rPr>
      </w:pPr>
      <w:r>
        <w:rPr>
          <w:rFonts w:cs="Arial"/>
          <w:iCs/>
          <w:noProof/>
        </w:rPr>
        <w:drawing>
          <wp:inline distT="0" distB="0" distL="0" distR="0" wp14:anchorId="1A2D5040" wp14:editId="2B515336">
            <wp:extent cx="6705600" cy="5231014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23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FCF8" w14:textId="735E5D45" w:rsidR="00156B34" w:rsidRDefault="00296A32" w:rsidP="004967F4">
      <w:pPr>
        <w:pStyle w:val="ListParagraph"/>
        <w:numPr>
          <w:ilvl w:val="0"/>
          <w:numId w:val="37"/>
        </w:numPr>
        <w:jc w:val="both"/>
        <w:rPr>
          <w:rStyle w:val="htmltxt1"/>
          <w:rFonts w:cs="Arial"/>
        </w:rPr>
      </w:pPr>
      <w:r>
        <w:rPr>
          <w:rStyle w:val="htmltxt1"/>
          <w:rFonts w:cs="Arial"/>
        </w:rPr>
        <w:t>Click on “Add Gateway” and add the details as shown</w:t>
      </w:r>
    </w:p>
    <w:p w14:paraId="55212391" w14:textId="151CA56B" w:rsidR="00296A32" w:rsidRPr="00296A32" w:rsidRDefault="00296A32" w:rsidP="00296A32">
      <w:pPr>
        <w:jc w:val="both"/>
        <w:rPr>
          <w:rStyle w:val="htmltxt1"/>
          <w:rFonts w:cs="Arial"/>
        </w:rPr>
      </w:pPr>
      <w:r>
        <w:rPr>
          <w:noProof/>
        </w:rPr>
        <w:lastRenderedPageBreak/>
        <w:drawing>
          <wp:inline distT="0" distB="0" distL="0" distR="0" wp14:anchorId="0702C973" wp14:editId="527E1ECE">
            <wp:extent cx="5943600" cy="65570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C401" w14:textId="1098EBFF" w:rsidR="00296A32" w:rsidRDefault="005D13B6" w:rsidP="004967F4">
      <w:pPr>
        <w:pStyle w:val="ListParagraph"/>
        <w:numPr>
          <w:ilvl w:val="0"/>
          <w:numId w:val="37"/>
        </w:numPr>
        <w:jc w:val="both"/>
        <w:rPr>
          <w:rStyle w:val="htmltxt1"/>
          <w:rFonts w:cs="Arial"/>
        </w:rPr>
      </w:pPr>
      <w:r>
        <w:rPr>
          <w:rStyle w:val="htmltxt1"/>
          <w:rFonts w:cs="Arial"/>
        </w:rPr>
        <w:t>Create an API.</w:t>
      </w:r>
    </w:p>
    <w:p w14:paraId="6A9927CE" w14:textId="4302542F" w:rsidR="005D13B6" w:rsidRPr="007836AD" w:rsidRDefault="007836AD" w:rsidP="007836AD">
      <w:pPr>
        <w:pStyle w:val="ListParagraph"/>
        <w:numPr>
          <w:ilvl w:val="1"/>
          <w:numId w:val="37"/>
        </w:numPr>
        <w:jc w:val="both"/>
        <w:rPr>
          <w:iCs/>
        </w:rPr>
      </w:pPr>
      <w:r w:rsidRPr="007836AD">
        <w:rPr>
          <w:iCs/>
        </w:rPr>
        <w:t>Click on APIs on main menu</w:t>
      </w:r>
    </w:p>
    <w:p w14:paraId="29E14AE1" w14:textId="77777777" w:rsidR="007836AD" w:rsidRPr="007836AD" w:rsidRDefault="007836AD" w:rsidP="007836AD">
      <w:pPr>
        <w:pStyle w:val="ListParagraph"/>
        <w:ind w:left="1440"/>
        <w:jc w:val="both"/>
        <w:rPr>
          <w:iCs/>
        </w:rPr>
      </w:pPr>
    </w:p>
    <w:p w14:paraId="4B645CA0" w14:textId="5E823736" w:rsidR="007836AD" w:rsidRDefault="007836AD" w:rsidP="007836AD">
      <w:pPr>
        <w:pStyle w:val="ListParagraph"/>
        <w:numPr>
          <w:ilvl w:val="1"/>
          <w:numId w:val="37"/>
        </w:numPr>
        <w:jc w:val="both"/>
        <w:rPr>
          <w:iCs/>
        </w:rPr>
      </w:pPr>
      <w:r w:rsidRPr="007836AD">
        <w:rPr>
          <w:iCs/>
        </w:rPr>
        <w:t>Click Create New API</w:t>
      </w:r>
      <w:r>
        <w:rPr>
          <w:iCs/>
        </w:rPr>
        <w:t xml:space="preserve"> and provide the following details</w:t>
      </w:r>
    </w:p>
    <w:p w14:paraId="448CF8BF" w14:textId="77777777" w:rsidR="007836AD" w:rsidRPr="007836AD" w:rsidRDefault="007836AD" w:rsidP="007836AD">
      <w:pPr>
        <w:pStyle w:val="ListParagraph"/>
        <w:rPr>
          <w:iCs/>
        </w:rPr>
      </w:pPr>
    </w:p>
    <w:p w14:paraId="3E264DC4" w14:textId="43342B5F" w:rsidR="007836AD" w:rsidRDefault="007836AD" w:rsidP="007836AD">
      <w:pPr>
        <w:pStyle w:val="ListParagraph"/>
        <w:numPr>
          <w:ilvl w:val="2"/>
          <w:numId w:val="37"/>
        </w:numPr>
        <w:jc w:val="both"/>
        <w:rPr>
          <w:iCs/>
        </w:rPr>
      </w:pPr>
      <w:r>
        <w:rPr>
          <w:iCs/>
        </w:rPr>
        <w:t>API Name : Appropriate name for the API</w:t>
      </w:r>
    </w:p>
    <w:p w14:paraId="5EE99CE0" w14:textId="53E4A6A5" w:rsidR="007836AD" w:rsidRDefault="007836AD" w:rsidP="007836AD">
      <w:pPr>
        <w:pStyle w:val="ListParagraph"/>
        <w:numPr>
          <w:ilvl w:val="2"/>
          <w:numId w:val="37"/>
        </w:numPr>
        <w:jc w:val="both"/>
        <w:rPr>
          <w:iCs/>
        </w:rPr>
      </w:pPr>
      <w:proofErr w:type="spellStart"/>
      <w:r>
        <w:rPr>
          <w:iCs/>
        </w:rPr>
        <w:t>Desc</w:t>
      </w:r>
      <w:proofErr w:type="spellEnd"/>
      <w:r>
        <w:rPr>
          <w:iCs/>
        </w:rPr>
        <w:t xml:space="preserve"> : Short description about the service</w:t>
      </w:r>
    </w:p>
    <w:p w14:paraId="4370A7DD" w14:textId="277824C2" w:rsidR="007836AD" w:rsidRDefault="007836AD" w:rsidP="007836AD">
      <w:pPr>
        <w:pStyle w:val="ListParagraph"/>
        <w:numPr>
          <w:ilvl w:val="2"/>
          <w:numId w:val="37"/>
        </w:numPr>
        <w:jc w:val="both"/>
        <w:rPr>
          <w:iCs/>
        </w:rPr>
      </w:pPr>
      <w:r>
        <w:rPr>
          <w:iCs/>
        </w:rPr>
        <w:t>API Type : Select appropriate type from the dropdown (REST / SOAP)</w:t>
      </w:r>
    </w:p>
    <w:p w14:paraId="1494B1DD" w14:textId="29A68C20" w:rsidR="007836AD" w:rsidRDefault="007836AD" w:rsidP="007836AD">
      <w:pPr>
        <w:pStyle w:val="ListParagraph"/>
        <w:numPr>
          <w:ilvl w:val="2"/>
          <w:numId w:val="37"/>
        </w:numPr>
        <w:jc w:val="both"/>
        <w:rPr>
          <w:iCs/>
        </w:rPr>
      </w:pPr>
      <w:r>
        <w:rPr>
          <w:iCs/>
        </w:rPr>
        <w:t>Create Proxy for API : Select No</w:t>
      </w:r>
    </w:p>
    <w:p w14:paraId="41E92E6B" w14:textId="73123A9F" w:rsidR="007836AD" w:rsidRDefault="007836AD" w:rsidP="007836AD">
      <w:pPr>
        <w:pStyle w:val="ListParagraph"/>
        <w:ind w:left="0"/>
        <w:rPr>
          <w:iCs/>
        </w:rPr>
      </w:pPr>
      <w:r>
        <w:rPr>
          <w:noProof/>
        </w:rPr>
        <w:lastRenderedPageBreak/>
        <w:drawing>
          <wp:inline distT="0" distB="0" distL="0" distR="0" wp14:anchorId="1D5FD3C2" wp14:editId="10BF9CBC">
            <wp:extent cx="6362700" cy="3562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6950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967D" w14:textId="478FEE86" w:rsidR="007836AD" w:rsidRDefault="00892673" w:rsidP="00892673">
      <w:pPr>
        <w:pStyle w:val="ListParagraph"/>
        <w:numPr>
          <w:ilvl w:val="1"/>
          <w:numId w:val="37"/>
        </w:numPr>
        <w:rPr>
          <w:iCs/>
        </w:rPr>
      </w:pPr>
      <w:r w:rsidRPr="00892673">
        <w:rPr>
          <w:iCs/>
        </w:rPr>
        <w:t>Upload the API spec and add environments</w:t>
      </w:r>
    </w:p>
    <w:p w14:paraId="77BE6DBB" w14:textId="4BF043E5" w:rsidR="00892673" w:rsidRDefault="00FF6224" w:rsidP="00FF6224">
      <w:pPr>
        <w:pStyle w:val="ListParagraph"/>
        <w:numPr>
          <w:ilvl w:val="2"/>
          <w:numId w:val="37"/>
        </w:numPr>
        <w:rPr>
          <w:iCs/>
        </w:rPr>
      </w:pPr>
      <w:r w:rsidRPr="00FF6224">
        <w:rPr>
          <w:iCs/>
        </w:rPr>
        <w:t>Upload REST</w:t>
      </w:r>
      <w:r w:rsidR="00F96908">
        <w:rPr>
          <w:iCs/>
        </w:rPr>
        <w:t xml:space="preserve"> OR</w:t>
      </w:r>
      <w:r>
        <w:rPr>
          <w:iCs/>
        </w:rPr>
        <w:t xml:space="preserve"> WSDL</w:t>
      </w:r>
      <w:r w:rsidRPr="00FF6224">
        <w:rPr>
          <w:iCs/>
        </w:rPr>
        <w:t xml:space="preserve"> API spec</w:t>
      </w:r>
      <w:r>
        <w:rPr>
          <w:iCs/>
        </w:rPr>
        <w:t xml:space="preserve"> (Add appropriate </w:t>
      </w:r>
      <w:proofErr w:type="spellStart"/>
      <w:r>
        <w:rPr>
          <w:iCs/>
        </w:rPr>
        <w:t>json</w:t>
      </w:r>
      <w:proofErr w:type="spellEnd"/>
      <w:r>
        <w:rPr>
          <w:iCs/>
        </w:rPr>
        <w:t xml:space="preserve"> </w:t>
      </w:r>
      <w:r w:rsidR="00F96908">
        <w:rPr>
          <w:iCs/>
        </w:rPr>
        <w:t>OR</w:t>
      </w:r>
      <w:r>
        <w:rPr>
          <w:iCs/>
        </w:rPr>
        <w:t xml:space="preserve"> </w:t>
      </w:r>
      <w:proofErr w:type="spellStart"/>
      <w:r>
        <w:rPr>
          <w:iCs/>
        </w:rPr>
        <w:t>wsdl</w:t>
      </w:r>
      <w:proofErr w:type="spellEnd"/>
      <w:r>
        <w:rPr>
          <w:iCs/>
        </w:rPr>
        <w:t xml:space="preserve"> file provided by the API team). </w:t>
      </w:r>
    </w:p>
    <w:p w14:paraId="571ECD42" w14:textId="2DCDD799" w:rsidR="00FF6224" w:rsidRDefault="0034767D" w:rsidP="0034767D">
      <w:pPr>
        <w:pStyle w:val="ListParagraph"/>
        <w:numPr>
          <w:ilvl w:val="2"/>
          <w:numId w:val="37"/>
        </w:numPr>
        <w:rPr>
          <w:iCs/>
        </w:rPr>
      </w:pPr>
      <w:proofErr w:type="spellStart"/>
      <w:proofErr w:type="gramStart"/>
      <w:r>
        <w:rPr>
          <w:iCs/>
        </w:rPr>
        <w:t>Enivronment</w:t>
      </w:r>
      <w:proofErr w:type="spellEnd"/>
      <w:r>
        <w:rPr>
          <w:iCs/>
        </w:rPr>
        <w:t xml:space="preserve"> :</w:t>
      </w:r>
      <w:proofErr w:type="gramEnd"/>
      <w:r>
        <w:rPr>
          <w:iCs/>
        </w:rPr>
        <w:t xml:space="preserve"> </w:t>
      </w:r>
      <w:r w:rsidRPr="0034767D">
        <w:rPr>
          <w:iCs/>
        </w:rPr>
        <w:t>Set Environment to previously created Environment</w:t>
      </w:r>
      <w:r>
        <w:rPr>
          <w:iCs/>
        </w:rPr>
        <w:t xml:space="preserve">  by clicking the Choose button.</w:t>
      </w:r>
    </w:p>
    <w:p w14:paraId="551F535C" w14:textId="1B9F38CE" w:rsidR="0034767D" w:rsidRDefault="0034767D" w:rsidP="0034767D">
      <w:pPr>
        <w:pStyle w:val="ListParagraph"/>
        <w:numPr>
          <w:ilvl w:val="1"/>
          <w:numId w:val="37"/>
        </w:numPr>
        <w:rPr>
          <w:iCs/>
        </w:rPr>
      </w:pPr>
      <w:r w:rsidRPr="0034767D">
        <w:rPr>
          <w:iCs/>
        </w:rPr>
        <w:t>Enter or upload documentation</w:t>
      </w:r>
    </w:p>
    <w:p w14:paraId="4652FBD8" w14:textId="3BE4EE8E" w:rsidR="0034767D" w:rsidRDefault="0034767D" w:rsidP="0034767D">
      <w:pPr>
        <w:pStyle w:val="ListParagraph"/>
        <w:numPr>
          <w:ilvl w:val="2"/>
          <w:numId w:val="37"/>
        </w:numPr>
        <w:rPr>
          <w:iCs/>
        </w:rPr>
      </w:pPr>
      <w:r w:rsidRPr="0034767D">
        <w:rPr>
          <w:iCs/>
        </w:rPr>
        <w:t>Attached documentation files</w:t>
      </w:r>
      <w:r>
        <w:rPr>
          <w:iCs/>
        </w:rPr>
        <w:t xml:space="preserve">  : Optional step</w:t>
      </w:r>
    </w:p>
    <w:p w14:paraId="1BD4559B" w14:textId="054BA443" w:rsidR="0034767D" w:rsidRDefault="0034767D" w:rsidP="0034767D">
      <w:pPr>
        <w:pStyle w:val="ListParagraph"/>
        <w:numPr>
          <w:ilvl w:val="2"/>
          <w:numId w:val="37"/>
        </w:numPr>
        <w:rPr>
          <w:iCs/>
        </w:rPr>
      </w:pPr>
      <w:r w:rsidRPr="0034767D">
        <w:rPr>
          <w:iCs/>
        </w:rPr>
        <w:t>Inline documentation text</w:t>
      </w:r>
      <w:r>
        <w:rPr>
          <w:iCs/>
        </w:rPr>
        <w:t xml:space="preserve"> : Optional step</w:t>
      </w:r>
    </w:p>
    <w:p w14:paraId="1B662452" w14:textId="77777777" w:rsidR="00F361D8" w:rsidRDefault="00F361D8" w:rsidP="00F361D8">
      <w:pPr>
        <w:pStyle w:val="ListParagraph"/>
        <w:ind w:left="2160"/>
        <w:rPr>
          <w:iCs/>
        </w:rPr>
      </w:pPr>
    </w:p>
    <w:p w14:paraId="54109B7F" w14:textId="4E9FA9EE" w:rsidR="00F361D8" w:rsidRDefault="00F361D8" w:rsidP="00F361D8">
      <w:pPr>
        <w:pStyle w:val="ListParagraph"/>
        <w:numPr>
          <w:ilvl w:val="0"/>
          <w:numId w:val="37"/>
        </w:numPr>
        <w:rPr>
          <w:iCs/>
        </w:rPr>
      </w:pPr>
      <w:r>
        <w:rPr>
          <w:iCs/>
        </w:rPr>
        <w:t>Add Operation to API.</w:t>
      </w:r>
    </w:p>
    <w:p w14:paraId="6D604077" w14:textId="2767F02E" w:rsidR="0007656E" w:rsidRDefault="00CA5FF8" w:rsidP="0007656E">
      <w:pPr>
        <w:pStyle w:val="ListParagraph"/>
        <w:numPr>
          <w:ilvl w:val="1"/>
          <w:numId w:val="37"/>
        </w:numPr>
        <w:rPr>
          <w:iCs/>
        </w:rPr>
      </w:pPr>
      <w:r>
        <w:rPr>
          <w:iCs/>
        </w:rPr>
        <w:t>Click on the API previously created.</w:t>
      </w:r>
    </w:p>
    <w:p w14:paraId="705C7E58" w14:textId="18091A0B" w:rsidR="00CA5FF8" w:rsidRDefault="00CA5FF8" w:rsidP="0007656E">
      <w:pPr>
        <w:pStyle w:val="ListParagraph"/>
        <w:numPr>
          <w:ilvl w:val="1"/>
          <w:numId w:val="37"/>
        </w:numPr>
        <w:rPr>
          <w:iCs/>
        </w:rPr>
      </w:pPr>
      <w:r>
        <w:rPr>
          <w:iCs/>
        </w:rPr>
        <w:t>Click on Add Operation</w:t>
      </w:r>
    </w:p>
    <w:p w14:paraId="3038C421" w14:textId="15F71A98" w:rsidR="00CA5FF8" w:rsidRDefault="00CA5FF8" w:rsidP="0007656E">
      <w:pPr>
        <w:pStyle w:val="ListParagraph"/>
        <w:numPr>
          <w:ilvl w:val="1"/>
          <w:numId w:val="37"/>
        </w:numPr>
        <w:rPr>
          <w:iCs/>
        </w:rPr>
      </w:pPr>
      <w:r>
        <w:rPr>
          <w:iCs/>
        </w:rPr>
        <w:t>Make entries as shown</w:t>
      </w:r>
    </w:p>
    <w:p w14:paraId="0CC8FF4E" w14:textId="7A44DAAC" w:rsidR="00CA5FF8" w:rsidRDefault="00CA5FF8" w:rsidP="00CA5FF8">
      <w:pPr>
        <w:pStyle w:val="ListParagraph"/>
        <w:numPr>
          <w:ilvl w:val="2"/>
          <w:numId w:val="37"/>
        </w:numPr>
        <w:rPr>
          <w:iCs/>
        </w:rPr>
      </w:pPr>
      <w:r>
        <w:rPr>
          <w:iCs/>
        </w:rPr>
        <w:t>Operation name : Suitable name for the operation</w:t>
      </w:r>
    </w:p>
    <w:p w14:paraId="3ED130AB" w14:textId="09FF748D" w:rsidR="00CA5FF8" w:rsidRDefault="00CA5FF8" w:rsidP="00CA5FF8">
      <w:pPr>
        <w:pStyle w:val="ListParagraph"/>
        <w:numPr>
          <w:ilvl w:val="2"/>
          <w:numId w:val="37"/>
        </w:numPr>
        <w:rPr>
          <w:iCs/>
        </w:rPr>
      </w:pPr>
      <w:proofErr w:type="spellStart"/>
      <w:r>
        <w:rPr>
          <w:iCs/>
        </w:rPr>
        <w:t>Desc</w:t>
      </w:r>
      <w:proofErr w:type="spellEnd"/>
      <w:r>
        <w:rPr>
          <w:iCs/>
        </w:rPr>
        <w:t xml:space="preserve"> : Short </w:t>
      </w:r>
      <w:proofErr w:type="spellStart"/>
      <w:r>
        <w:rPr>
          <w:iCs/>
        </w:rPr>
        <w:t>Desc</w:t>
      </w:r>
      <w:proofErr w:type="spellEnd"/>
      <w:r>
        <w:rPr>
          <w:iCs/>
        </w:rPr>
        <w:t xml:space="preserve"> for the operation</w:t>
      </w:r>
    </w:p>
    <w:p w14:paraId="2574B98F" w14:textId="2E569A35" w:rsidR="00CA5FF8" w:rsidRDefault="00CC2130" w:rsidP="000C5769">
      <w:pPr>
        <w:pStyle w:val="ListParagraph"/>
        <w:numPr>
          <w:ilvl w:val="2"/>
          <w:numId w:val="37"/>
        </w:numPr>
        <w:rPr>
          <w:iCs/>
        </w:rPr>
      </w:pPr>
      <w:r>
        <w:rPr>
          <w:iCs/>
        </w:rPr>
        <w:t xml:space="preserve">URI Path : Actual </w:t>
      </w:r>
      <w:proofErr w:type="spellStart"/>
      <w:r>
        <w:rPr>
          <w:iCs/>
        </w:rPr>
        <w:t>uri</w:t>
      </w:r>
      <w:proofErr w:type="spellEnd"/>
      <w:r>
        <w:rPr>
          <w:iCs/>
        </w:rPr>
        <w:t xml:space="preserve"> of the service</w:t>
      </w:r>
      <w:r w:rsidR="000C5769">
        <w:rPr>
          <w:iCs/>
        </w:rPr>
        <w:t xml:space="preserve"> (for </w:t>
      </w:r>
      <w:proofErr w:type="spellStart"/>
      <w:r w:rsidR="000C5769">
        <w:rPr>
          <w:iCs/>
        </w:rPr>
        <w:t>eg</w:t>
      </w:r>
      <w:proofErr w:type="spellEnd"/>
      <w:r w:rsidR="000C5769">
        <w:rPr>
          <w:iCs/>
        </w:rPr>
        <w:t xml:space="preserve">: </w:t>
      </w:r>
      <w:r w:rsidR="000C5769" w:rsidRPr="000C5769">
        <w:rPr>
          <w:iCs/>
        </w:rPr>
        <w:t>/foo/customer/list/</w:t>
      </w:r>
      <w:proofErr w:type="spellStart"/>
      <w:r w:rsidR="000C5769" w:rsidRPr="000C5769">
        <w:rPr>
          <w:iCs/>
        </w:rPr>
        <w:t>getbyid</w:t>
      </w:r>
      <w:proofErr w:type="spellEnd"/>
      <w:r w:rsidR="000C5769">
        <w:rPr>
          <w:iCs/>
        </w:rPr>
        <w:t>)</w:t>
      </w:r>
    </w:p>
    <w:p w14:paraId="0428AA2F" w14:textId="79ECDF05" w:rsidR="00CC2130" w:rsidRDefault="00CC2130" w:rsidP="00CA5FF8">
      <w:pPr>
        <w:pStyle w:val="ListParagraph"/>
        <w:numPr>
          <w:ilvl w:val="2"/>
          <w:numId w:val="37"/>
        </w:numPr>
        <w:rPr>
          <w:iCs/>
        </w:rPr>
      </w:pPr>
      <w:r>
        <w:rPr>
          <w:iCs/>
        </w:rPr>
        <w:t>Rest Method : select the method of the service</w:t>
      </w:r>
    </w:p>
    <w:p w14:paraId="0055E2DD" w14:textId="2270989B" w:rsidR="00CC2130" w:rsidRDefault="00CC2130" w:rsidP="00CC2130">
      <w:pPr>
        <w:pStyle w:val="ListParagraph"/>
        <w:ind w:left="630"/>
        <w:rPr>
          <w:iCs/>
        </w:rPr>
      </w:pPr>
      <w:r>
        <w:rPr>
          <w:noProof/>
        </w:rPr>
        <w:lastRenderedPageBreak/>
        <w:drawing>
          <wp:inline distT="0" distB="0" distL="0" distR="0" wp14:anchorId="549B4986" wp14:editId="6E8351CE">
            <wp:extent cx="5943600" cy="45300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2650" w14:textId="77777777" w:rsidR="009F05D5" w:rsidRDefault="009F05D5" w:rsidP="00CC2130">
      <w:pPr>
        <w:pStyle w:val="ListParagraph"/>
        <w:ind w:left="630"/>
        <w:rPr>
          <w:iCs/>
        </w:rPr>
      </w:pPr>
    </w:p>
    <w:p w14:paraId="2893D130" w14:textId="77777777" w:rsidR="009F05D5" w:rsidRDefault="009F05D5" w:rsidP="00CC2130">
      <w:pPr>
        <w:pStyle w:val="ListParagraph"/>
        <w:ind w:left="630"/>
        <w:rPr>
          <w:iCs/>
        </w:rPr>
      </w:pPr>
    </w:p>
    <w:p w14:paraId="3E85EE6C" w14:textId="37E57242" w:rsidR="00CA5FF8" w:rsidRDefault="009F05D5" w:rsidP="009F05D5">
      <w:pPr>
        <w:pStyle w:val="ListParagraph"/>
        <w:numPr>
          <w:ilvl w:val="0"/>
          <w:numId w:val="37"/>
        </w:numPr>
        <w:rPr>
          <w:iCs/>
        </w:rPr>
      </w:pPr>
      <w:r>
        <w:rPr>
          <w:iCs/>
        </w:rPr>
        <w:t>Create Product</w:t>
      </w:r>
    </w:p>
    <w:p w14:paraId="3EE5336B" w14:textId="0BE57A74" w:rsidR="002047A8" w:rsidRDefault="002047A8" w:rsidP="002047A8">
      <w:pPr>
        <w:pStyle w:val="ListParagraph"/>
        <w:numPr>
          <w:ilvl w:val="1"/>
          <w:numId w:val="37"/>
        </w:numPr>
        <w:rPr>
          <w:iCs/>
        </w:rPr>
      </w:pPr>
      <w:r>
        <w:rPr>
          <w:iCs/>
        </w:rPr>
        <w:t>Click on Products in the main menu</w:t>
      </w:r>
    </w:p>
    <w:p w14:paraId="5978D739" w14:textId="36EFED3B" w:rsidR="002047A8" w:rsidRDefault="002047A8" w:rsidP="002047A8">
      <w:pPr>
        <w:pStyle w:val="ListParagraph"/>
        <w:numPr>
          <w:ilvl w:val="1"/>
          <w:numId w:val="37"/>
        </w:numPr>
        <w:rPr>
          <w:iCs/>
        </w:rPr>
      </w:pPr>
      <w:r>
        <w:rPr>
          <w:iCs/>
        </w:rPr>
        <w:t>Click Create New Product</w:t>
      </w:r>
    </w:p>
    <w:p w14:paraId="572AECCF" w14:textId="2627C219" w:rsidR="00324561" w:rsidRDefault="00324561" w:rsidP="00324561">
      <w:pPr>
        <w:pStyle w:val="ListParagraph"/>
        <w:numPr>
          <w:ilvl w:val="2"/>
          <w:numId w:val="37"/>
        </w:numPr>
        <w:rPr>
          <w:iCs/>
        </w:rPr>
      </w:pPr>
      <w:r>
        <w:rPr>
          <w:iCs/>
        </w:rPr>
        <w:t>Name of Product : Appropriate Name for the Product</w:t>
      </w:r>
    </w:p>
    <w:p w14:paraId="35129D42" w14:textId="7072E4DB" w:rsidR="00324561" w:rsidRDefault="00324561" w:rsidP="00324561">
      <w:pPr>
        <w:pStyle w:val="ListParagraph"/>
        <w:numPr>
          <w:ilvl w:val="2"/>
          <w:numId w:val="37"/>
        </w:numPr>
        <w:rPr>
          <w:iCs/>
        </w:rPr>
      </w:pPr>
      <w:proofErr w:type="spellStart"/>
      <w:r>
        <w:rPr>
          <w:iCs/>
        </w:rPr>
        <w:t>Desc</w:t>
      </w:r>
      <w:proofErr w:type="spellEnd"/>
      <w:r>
        <w:rPr>
          <w:iCs/>
        </w:rPr>
        <w:t xml:space="preserve"> : Short </w:t>
      </w:r>
      <w:proofErr w:type="spellStart"/>
      <w:r>
        <w:rPr>
          <w:iCs/>
        </w:rPr>
        <w:t>Desc</w:t>
      </w:r>
      <w:proofErr w:type="spellEnd"/>
      <w:r>
        <w:rPr>
          <w:iCs/>
        </w:rPr>
        <w:t xml:space="preserve"> about the product</w:t>
      </w:r>
    </w:p>
    <w:p w14:paraId="5E4DF9BE" w14:textId="00D6B629" w:rsidR="00324561" w:rsidRDefault="00324561" w:rsidP="00324561">
      <w:pPr>
        <w:pStyle w:val="ListParagraph"/>
        <w:numPr>
          <w:ilvl w:val="2"/>
          <w:numId w:val="37"/>
        </w:numPr>
        <w:rPr>
          <w:iCs/>
        </w:rPr>
      </w:pPr>
      <w:r>
        <w:rPr>
          <w:iCs/>
        </w:rPr>
        <w:t xml:space="preserve">Product category : Select Reference Data </w:t>
      </w:r>
    </w:p>
    <w:p w14:paraId="62C68B36" w14:textId="500DABD0" w:rsidR="00324561" w:rsidRDefault="00324561" w:rsidP="00324561">
      <w:pPr>
        <w:pStyle w:val="ListParagraph"/>
        <w:rPr>
          <w:iCs/>
        </w:rPr>
      </w:pPr>
      <w:r>
        <w:rPr>
          <w:noProof/>
        </w:rPr>
        <w:lastRenderedPageBreak/>
        <w:drawing>
          <wp:inline distT="0" distB="0" distL="0" distR="0" wp14:anchorId="37852587" wp14:editId="51791652">
            <wp:extent cx="5943600" cy="3638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1100" w14:textId="77777777" w:rsidR="007879ED" w:rsidRDefault="007879ED" w:rsidP="00324561">
      <w:pPr>
        <w:pStyle w:val="ListParagraph"/>
        <w:rPr>
          <w:iCs/>
        </w:rPr>
      </w:pPr>
    </w:p>
    <w:p w14:paraId="62496D1D" w14:textId="77777777" w:rsidR="0019478E" w:rsidRDefault="0019478E" w:rsidP="0019478E">
      <w:pPr>
        <w:pStyle w:val="ListParagraph"/>
        <w:ind w:left="1440"/>
        <w:rPr>
          <w:iCs/>
        </w:rPr>
      </w:pPr>
    </w:p>
    <w:p w14:paraId="4816E943" w14:textId="4D020D56" w:rsidR="00324561" w:rsidRDefault="00324561" w:rsidP="00324561">
      <w:pPr>
        <w:pStyle w:val="ListParagraph"/>
        <w:numPr>
          <w:ilvl w:val="1"/>
          <w:numId w:val="37"/>
        </w:numPr>
        <w:rPr>
          <w:iCs/>
        </w:rPr>
      </w:pPr>
      <w:r w:rsidRPr="00324561">
        <w:rPr>
          <w:iCs/>
        </w:rPr>
        <w:t>Associate your product with APIs</w:t>
      </w:r>
    </w:p>
    <w:p w14:paraId="0D7CDB7D" w14:textId="582D5CE7" w:rsidR="00DB5E39" w:rsidRDefault="00DB5E39" w:rsidP="00DB5E39">
      <w:pPr>
        <w:pStyle w:val="ListParagraph"/>
        <w:numPr>
          <w:ilvl w:val="2"/>
          <w:numId w:val="37"/>
        </w:numPr>
        <w:rPr>
          <w:iCs/>
        </w:rPr>
      </w:pPr>
      <w:r>
        <w:rPr>
          <w:iCs/>
        </w:rPr>
        <w:t xml:space="preserve">APIs : </w:t>
      </w:r>
      <w:r w:rsidRPr="00DB5E39">
        <w:rPr>
          <w:iCs/>
        </w:rPr>
        <w:t>Choose the API created in previous step</w:t>
      </w:r>
    </w:p>
    <w:p w14:paraId="48C0052A" w14:textId="77777777" w:rsidR="00DB5E39" w:rsidRDefault="00DB5E39" w:rsidP="00DB5E39">
      <w:pPr>
        <w:pStyle w:val="ListParagraph"/>
        <w:ind w:left="2160"/>
        <w:rPr>
          <w:iCs/>
        </w:rPr>
      </w:pPr>
    </w:p>
    <w:p w14:paraId="65F5966C" w14:textId="28041B9E" w:rsidR="00DB5E39" w:rsidRDefault="00DB5E39" w:rsidP="00DB5E39">
      <w:pPr>
        <w:pStyle w:val="ListParagraph"/>
        <w:numPr>
          <w:ilvl w:val="1"/>
          <w:numId w:val="37"/>
        </w:numPr>
        <w:rPr>
          <w:iCs/>
        </w:rPr>
      </w:pPr>
      <w:r>
        <w:rPr>
          <w:iCs/>
        </w:rPr>
        <w:t>Enter or upload documentation : optional set</w:t>
      </w:r>
      <w:r w:rsidR="005D74EE">
        <w:rPr>
          <w:iCs/>
        </w:rPr>
        <w:t>u</w:t>
      </w:r>
      <w:r>
        <w:rPr>
          <w:iCs/>
        </w:rPr>
        <w:t>p</w:t>
      </w:r>
    </w:p>
    <w:p w14:paraId="1804EE76" w14:textId="77777777" w:rsidR="001D2D23" w:rsidRDefault="001D2D23" w:rsidP="001D2D23">
      <w:pPr>
        <w:pStyle w:val="ListParagraph"/>
        <w:rPr>
          <w:iCs/>
        </w:rPr>
      </w:pPr>
    </w:p>
    <w:p w14:paraId="103CE0F7" w14:textId="77777777" w:rsidR="001D2D23" w:rsidRDefault="001D2D23" w:rsidP="001D2D23">
      <w:pPr>
        <w:pStyle w:val="ListParagraph"/>
        <w:rPr>
          <w:iCs/>
        </w:rPr>
      </w:pPr>
    </w:p>
    <w:p w14:paraId="177D3B90" w14:textId="60C8F251" w:rsidR="001D2D23" w:rsidRDefault="001D2D23" w:rsidP="001D2D23">
      <w:pPr>
        <w:pStyle w:val="ListParagraph"/>
        <w:numPr>
          <w:ilvl w:val="0"/>
          <w:numId w:val="37"/>
        </w:numPr>
        <w:rPr>
          <w:iCs/>
        </w:rPr>
      </w:pPr>
      <w:r>
        <w:rPr>
          <w:iCs/>
        </w:rPr>
        <w:t>Add a Plan to the Product</w:t>
      </w:r>
    </w:p>
    <w:p w14:paraId="0E61A82F" w14:textId="1D6767AE" w:rsidR="00BA678E" w:rsidRDefault="00BA678E" w:rsidP="00BA678E">
      <w:pPr>
        <w:pStyle w:val="ListParagraph"/>
        <w:numPr>
          <w:ilvl w:val="1"/>
          <w:numId w:val="37"/>
        </w:numPr>
        <w:rPr>
          <w:iCs/>
        </w:rPr>
      </w:pPr>
      <w:r>
        <w:rPr>
          <w:iCs/>
        </w:rPr>
        <w:t>Click on the Product created in the previous step</w:t>
      </w:r>
    </w:p>
    <w:p w14:paraId="55557CF3" w14:textId="64F38D70" w:rsidR="00924096" w:rsidRDefault="00924096" w:rsidP="00BA678E">
      <w:pPr>
        <w:pStyle w:val="ListParagraph"/>
        <w:numPr>
          <w:ilvl w:val="1"/>
          <w:numId w:val="37"/>
        </w:numPr>
        <w:rPr>
          <w:iCs/>
        </w:rPr>
      </w:pPr>
      <w:r>
        <w:rPr>
          <w:iCs/>
        </w:rPr>
        <w:t>Click Products&gt; Product &gt; Add plan</w:t>
      </w:r>
    </w:p>
    <w:p w14:paraId="56384068" w14:textId="6556D60E" w:rsidR="002941DF" w:rsidRDefault="002941DF" w:rsidP="002941DF">
      <w:pPr>
        <w:pStyle w:val="ListParagraph"/>
        <w:numPr>
          <w:ilvl w:val="2"/>
          <w:numId w:val="37"/>
        </w:numPr>
        <w:rPr>
          <w:iCs/>
        </w:rPr>
      </w:pPr>
      <w:r>
        <w:rPr>
          <w:iCs/>
        </w:rPr>
        <w:t>Plan Name : Name for plan</w:t>
      </w:r>
    </w:p>
    <w:p w14:paraId="25B67FF0" w14:textId="7F76DD1A" w:rsidR="002941DF" w:rsidRDefault="002941DF" w:rsidP="002941DF">
      <w:pPr>
        <w:pStyle w:val="ListParagraph"/>
        <w:numPr>
          <w:ilvl w:val="2"/>
          <w:numId w:val="37"/>
        </w:numPr>
        <w:rPr>
          <w:iCs/>
        </w:rPr>
      </w:pPr>
      <w:r>
        <w:rPr>
          <w:iCs/>
        </w:rPr>
        <w:t>Level : Select from the dropdown</w:t>
      </w:r>
    </w:p>
    <w:p w14:paraId="4F5EB5F2" w14:textId="0E0D26A2" w:rsidR="002941DF" w:rsidRDefault="002941DF" w:rsidP="002941DF">
      <w:pPr>
        <w:pStyle w:val="ListParagraph"/>
        <w:numPr>
          <w:ilvl w:val="2"/>
          <w:numId w:val="37"/>
        </w:numPr>
        <w:rPr>
          <w:iCs/>
        </w:rPr>
      </w:pPr>
      <w:r>
        <w:rPr>
          <w:iCs/>
        </w:rPr>
        <w:t>Price : Set the price</w:t>
      </w:r>
    </w:p>
    <w:p w14:paraId="298FD5D1" w14:textId="42CD4F25" w:rsidR="002941DF" w:rsidRDefault="002941DF" w:rsidP="002941DF">
      <w:pPr>
        <w:pStyle w:val="ListParagraph"/>
        <w:numPr>
          <w:ilvl w:val="2"/>
          <w:numId w:val="37"/>
        </w:numPr>
        <w:rPr>
          <w:iCs/>
        </w:rPr>
      </w:pPr>
      <w:r>
        <w:rPr>
          <w:iCs/>
        </w:rPr>
        <w:t>Auto Subscribed : Check this, if the user can subscribe to the plan without approval from admin</w:t>
      </w:r>
    </w:p>
    <w:p w14:paraId="0E0A78EA" w14:textId="25E815B2" w:rsidR="002941DF" w:rsidRDefault="002941DF" w:rsidP="002941DF">
      <w:pPr>
        <w:pStyle w:val="ListParagraph"/>
        <w:numPr>
          <w:ilvl w:val="2"/>
          <w:numId w:val="37"/>
        </w:numPr>
        <w:rPr>
          <w:iCs/>
        </w:rPr>
      </w:pPr>
      <w:proofErr w:type="spellStart"/>
      <w:r>
        <w:rPr>
          <w:iCs/>
        </w:rPr>
        <w:t>RateLimit</w:t>
      </w:r>
      <w:proofErr w:type="spellEnd"/>
      <w:r>
        <w:rPr>
          <w:iCs/>
        </w:rPr>
        <w:t xml:space="preserve"> : Set the appropriate level</w:t>
      </w:r>
    </w:p>
    <w:p w14:paraId="596229BD" w14:textId="71BEC664" w:rsidR="002941DF" w:rsidRDefault="002941DF" w:rsidP="002941DF">
      <w:pPr>
        <w:pStyle w:val="ListParagraph"/>
        <w:numPr>
          <w:ilvl w:val="2"/>
          <w:numId w:val="37"/>
        </w:numPr>
        <w:rPr>
          <w:iCs/>
        </w:rPr>
      </w:pPr>
      <w:r>
        <w:rPr>
          <w:iCs/>
        </w:rPr>
        <w:t>Quota Limit : set the appropriate level</w:t>
      </w:r>
    </w:p>
    <w:p w14:paraId="1D6CCB45" w14:textId="0D6D59E4" w:rsidR="002941DF" w:rsidRDefault="002941DF" w:rsidP="002941DF">
      <w:pPr>
        <w:pStyle w:val="ListParagraph"/>
        <w:tabs>
          <w:tab w:val="left" w:pos="630"/>
        </w:tabs>
        <w:ind w:left="540"/>
        <w:rPr>
          <w:iCs/>
        </w:rPr>
      </w:pPr>
      <w:r>
        <w:rPr>
          <w:noProof/>
        </w:rPr>
        <w:lastRenderedPageBreak/>
        <w:drawing>
          <wp:inline distT="0" distB="0" distL="0" distR="0" wp14:anchorId="72E73F64" wp14:editId="066B2E07">
            <wp:extent cx="5943600" cy="3438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E4750" wp14:editId="112132E7">
            <wp:extent cx="5943600" cy="46386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1009" w14:textId="77777777" w:rsidR="005D5DED" w:rsidRDefault="005D5DED" w:rsidP="005D5DED">
      <w:pPr>
        <w:pStyle w:val="ListParagraph"/>
        <w:numPr>
          <w:ilvl w:val="0"/>
          <w:numId w:val="37"/>
        </w:numPr>
        <w:rPr>
          <w:iCs/>
        </w:rPr>
      </w:pPr>
      <w:r>
        <w:rPr>
          <w:iCs/>
        </w:rPr>
        <w:lastRenderedPageBreak/>
        <w:t>Create Application</w:t>
      </w:r>
    </w:p>
    <w:p w14:paraId="4B8F12D8" w14:textId="77777777" w:rsidR="005D5DED" w:rsidRPr="005D5DED" w:rsidRDefault="005D5DED" w:rsidP="005D5DED">
      <w:pPr>
        <w:pStyle w:val="ListParagraph"/>
        <w:numPr>
          <w:ilvl w:val="1"/>
          <w:numId w:val="37"/>
        </w:numPr>
        <w:rPr>
          <w:rFonts w:ascii="Cambria" w:hAnsi="Cambria" w:cs="Cambria"/>
          <w:sz w:val="24"/>
          <w:szCs w:val="24"/>
        </w:rPr>
      </w:pPr>
      <w:r w:rsidRPr="003555D8">
        <w:rPr>
          <w:iCs/>
        </w:rPr>
        <w:t>Applications&gt;Register Application</w:t>
      </w:r>
    </w:p>
    <w:p w14:paraId="121366C5" w14:textId="5F13183F" w:rsidR="005D5DED" w:rsidRPr="005124DF" w:rsidRDefault="005D5DED" w:rsidP="005D5DED">
      <w:pPr>
        <w:pStyle w:val="ListParagraph"/>
        <w:numPr>
          <w:ilvl w:val="2"/>
          <w:numId w:val="37"/>
        </w:numPr>
        <w:rPr>
          <w:rFonts w:ascii="Cambria" w:hAnsi="Cambria" w:cs="Cambria"/>
          <w:sz w:val="24"/>
          <w:szCs w:val="24"/>
        </w:rPr>
      </w:pPr>
      <w:r>
        <w:rPr>
          <w:iCs/>
        </w:rPr>
        <w:t>Provide Appropriate Application name and save</w:t>
      </w:r>
    </w:p>
    <w:p w14:paraId="2B6AD180" w14:textId="3BF3D44C" w:rsidR="005124DF" w:rsidRPr="005D5DED" w:rsidRDefault="005124DF" w:rsidP="005D5DED">
      <w:pPr>
        <w:pStyle w:val="ListParagraph"/>
        <w:numPr>
          <w:ilvl w:val="2"/>
          <w:numId w:val="37"/>
        </w:numPr>
        <w:rPr>
          <w:rFonts w:ascii="Cambria" w:hAnsi="Cambria" w:cs="Cambria"/>
          <w:sz w:val="24"/>
          <w:szCs w:val="24"/>
        </w:rPr>
      </w:pPr>
      <w:r>
        <w:rPr>
          <w:iCs/>
        </w:rPr>
        <w:t>Generate APIKEY for the application.</w:t>
      </w:r>
    </w:p>
    <w:p w14:paraId="0D5A5F9F" w14:textId="77777777" w:rsidR="005D5DED" w:rsidRDefault="005D5DED" w:rsidP="005D5DED">
      <w:pPr>
        <w:pStyle w:val="ListParagraph"/>
        <w:ind w:left="1440"/>
        <w:rPr>
          <w:rFonts w:ascii="Cambria" w:hAnsi="Cambria" w:cs="Cambria"/>
          <w:sz w:val="24"/>
          <w:szCs w:val="24"/>
        </w:rPr>
      </w:pPr>
    </w:p>
    <w:p w14:paraId="0F5245D2" w14:textId="624D40E2" w:rsidR="00F93058" w:rsidRPr="005D5DED" w:rsidRDefault="00F93058" w:rsidP="005D5DED">
      <w:pPr>
        <w:pStyle w:val="ListParagraph"/>
        <w:ind w:left="1440"/>
        <w:rPr>
          <w:rFonts w:ascii="Cambria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48BF15C3" wp14:editId="36AD8650">
            <wp:extent cx="5943600" cy="53193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BFC3" w14:textId="77777777" w:rsidR="005D5DED" w:rsidRPr="003E1B3D" w:rsidRDefault="005D5DED" w:rsidP="005D5DED">
      <w:pPr>
        <w:pStyle w:val="ListParagraph"/>
        <w:rPr>
          <w:rFonts w:ascii="Cambria" w:hAnsi="Cambria" w:cs="Cambria"/>
          <w:sz w:val="24"/>
          <w:szCs w:val="24"/>
        </w:rPr>
      </w:pPr>
    </w:p>
    <w:p w14:paraId="6A8441A4" w14:textId="58A46565" w:rsidR="005D5DED" w:rsidRDefault="00F579CD" w:rsidP="005D5DED">
      <w:pPr>
        <w:pStyle w:val="ListParagraph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6F269943" wp14:editId="48A794DD">
            <wp:extent cx="5943600" cy="31854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1639D" w14:textId="432673D4" w:rsidR="001D2D23" w:rsidRDefault="00BE06FD" w:rsidP="00BE06FD">
      <w:pPr>
        <w:pStyle w:val="ListParagraph"/>
        <w:numPr>
          <w:ilvl w:val="0"/>
          <w:numId w:val="37"/>
        </w:numPr>
        <w:rPr>
          <w:iCs/>
        </w:rPr>
      </w:pPr>
      <w:r>
        <w:rPr>
          <w:iCs/>
        </w:rPr>
        <w:t>Request Subscription</w:t>
      </w:r>
    </w:p>
    <w:p w14:paraId="44D1E40C" w14:textId="40799A19" w:rsidR="00BE06FD" w:rsidRDefault="00BE06FD" w:rsidP="00BE06FD">
      <w:pPr>
        <w:pStyle w:val="ListParagraph"/>
        <w:numPr>
          <w:ilvl w:val="1"/>
          <w:numId w:val="37"/>
        </w:numPr>
        <w:rPr>
          <w:iCs/>
        </w:rPr>
      </w:pPr>
      <w:r>
        <w:rPr>
          <w:iCs/>
        </w:rPr>
        <w:t>Log in to portal as developer (optional, can continue as admin)</w:t>
      </w:r>
    </w:p>
    <w:p w14:paraId="416E532C" w14:textId="14B32CD0" w:rsidR="00BE06FD" w:rsidRDefault="00067E01" w:rsidP="00BE06FD">
      <w:pPr>
        <w:pStyle w:val="ListParagraph"/>
        <w:numPr>
          <w:ilvl w:val="1"/>
          <w:numId w:val="37"/>
        </w:numPr>
        <w:rPr>
          <w:iCs/>
        </w:rPr>
      </w:pPr>
      <w:r>
        <w:rPr>
          <w:iCs/>
        </w:rPr>
        <w:t>Products &gt; Product &gt; Request Subscription :</w:t>
      </w:r>
    </w:p>
    <w:p w14:paraId="3CEA574B" w14:textId="0523B264" w:rsidR="009902BD" w:rsidRDefault="009902BD" w:rsidP="00BE06FD">
      <w:pPr>
        <w:pStyle w:val="ListParagraph"/>
        <w:numPr>
          <w:ilvl w:val="1"/>
          <w:numId w:val="37"/>
        </w:numPr>
        <w:rPr>
          <w:iCs/>
        </w:rPr>
      </w:pPr>
      <w:r>
        <w:rPr>
          <w:iCs/>
        </w:rPr>
        <w:t>Select the application created in previous step and confirm request</w:t>
      </w:r>
    </w:p>
    <w:p w14:paraId="216260AF" w14:textId="5623F00A" w:rsidR="004B5C18" w:rsidRDefault="00067E01" w:rsidP="00067E01">
      <w:pPr>
        <w:rPr>
          <w:iCs/>
        </w:rPr>
      </w:pPr>
      <w:r>
        <w:rPr>
          <w:noProof/>
        </w:rPr>
        <w:drawing>
          <wp:inline distT="0" distB="0" distL="0" distR="0" wp14:anchorId="6FDD6C62" wp14:editId="67CA43DD">
            <wp:extent cx="5943600" cy="31470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F3D3" w14:textId="303F815B" w:rsidR="003E1B3D" w:rsidRPr="003E1B3D" w:rsidRDefault="003E1B3D" w:rsidP="003E1B3D">
      <w:pPr>
        <w:rPr>
          <w:rFonts w:ascii="Cambria" w:hAnsi="Cambria" w:cs="Cambria"/>
          <w:sz w:val="24"/>
          <w:szCs w:val="24"/>
        </w:rPr>
      </w:pPr>
    </w:p>
    <w:p w14:paraId="750C454D" w14:textId="77777777" w:rsidR="001828F5" w:rsidRDefault="001828F5" w:rsidP="001D2D23">
      <w:pPr>
        <w:rPr>
          <w:iCs/>
        </w:rPr>
      </w:pPr>
    </w:p>
    <w:p w14:paraId="5738A40B" w14:textId="76B713C4" w:rsidR="003E4B51" w:rsidRDefault="009902BD" w:rsidP="001D2D23">
      <w:pPr>
        <w:rPr>
          <w:iCs/>
        </w:rPr>
      </w:pPr>
      <w:r>
        <w:rPr>
          <w:iCs/>
        </w:rPr>
        <w:t xml:space="preserve">This should </w:t>
      </w:r>
      <w:r w:rsidR="0045229F">
        <w:rPr>
          <w:iCs/>
        </w:rPr>
        <w:t>conclude</w:t>
      </w:r>
      <w:r>
        <w:rPr>
          <w:iCs/>
        </w:rPr>
        <w:t xml:space="preserve"> </w:t>
      </w:r>
      <w:r w:rsidR="0045229F">
        <w:rPr>
          <w:iCs/>
        </w:rPr>
        <w:t xml:space="preserve">creation of </w:t>
      </w:r>
      <w:proofErr w:type="gramStart"/>
      <w:r w:rsidR="0045229F">
        <w:rPr>
          <w:iCs/>
        </w:rPr>
        <w:t>APIs ,</w:t>
      </w:r>
      <w:proofErr w:type="gramEnd"/>
      <w:r w:rsidR="0045229F">
        <w:rPr>
          <w:iCs/>
        </w:rPr>
        <w:t xml:space="preserve"> Bundling them into products &amp; user subscription to the product.</w:t>
      </w:r>
    </w:p>
    <w:p w14:paraId="045ED63B" w14:textId="77777777" w:rsidR="003E4B51" w:rsidRDefault="003E4B51" w:rsidP="001D2D23">
      <w:pPr>
        <w:rPr>
          <w:iCs/>
        </w:rPr>
      </w:pPr>
    </w:p>
    <w:p w14:paraId="51310C4D" w14:textId="71D6944D" w:rsidR="00150F13" w:rsidRPr="00150F13" w:rsidRDefault="00FD5941" w:rsidP="00150F13">
      <w:pPr>
        <w:pStyle w:val="Heading2"/>
      </w:pPr>
      <w:bookmarkStart w:id="13" w:name="_Toc420072279"/>
      <w:r>
        <w:t>XXXXX</w:t>
      </w:r>
      <w:bookmarkEnd w:id="13"/>
    </w:p>
    <w:p w14:paraId="209BC14D" w14:textId="3D864E18" w:rsidR="002862BB" w:rsidRPr="002862BB" w:rsidRDefault="002862BB" w:rsidP="002862BB">
      <w:pPr>
        <w:pStyle w:val="Heading1"/>
        <w:jc w:val="both"/>
        <w:rPr>
          <w:sz w:val="28"/>
          <w:szCs w:val="28"/>
        </w:rPr>
      </w:pPr>
      <w:bookmarkStart w:id="14" w:name="_Toc420072280"/>
      <w:bookmarkEnd w:id="10"/>
      <w:r>
        <w:rPr>
          <w:sz w:val="28"/>
          <w:szCs w:val="28"/>
        </w:rPr>
        <w:t>Appendix A – Change Log</w:t>
      </w:r>
      <w:bookmarkEnd w:id="14"/>
    </w:p>
    <w:tbl>
      <w:tblPr>
        <w:tblW w:w="9015" w:type="dxa"/>
        <w:tblInd w:w="93" w:type="dxa"/>
        <w:tblLook w:val="04A0" w:firstRow="1" w:lastRow="0" w:firstColumn="1" w:lastColumn="0" w:noHBand="0" w:noVBand="1"/>
      </w:tblPr>
      <w:tblGrid>
        <w:gridCol w:w="972"/>
        <w:gridCol w:w="939"/>
        <w:gridCol w:w="1396"/>
        <w:gridCol w:w="1050"/>
        <w:gridCol w:w="4658"/>
      </w:tblGrid>
      <w:tr w:rsidR="00360C41" w:rsidRPr="00D85CA3" w14:paraId="7D969943" w14:textId="77777777" w:rsidTr="00360C41">
        <w:trPr>
          <w:trHeight w:val="510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D9FCA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i/>
                <w:iCs/>
                <w:color w:val="000000"/>
              </w:rPr>
            </w:pPr>
            <w:r w:rsidRPr="00D85CA3">
              <w:rPr>
                <w:rFonts w:cs="Arial"/>
                <w:b/>
                <w:bCs/>
                <w:i/>
                <w:iCs/>
                <w:color w:val="000000"/>
              </w:rPr>
              <w:t>Version Number</w:t>
            </w:r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5BF791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i/>
                <w:iCs/>
                <w:color w:val="000000"/>
              </w:rPr>
            </w:pPr>
            <w:r w:rsidRPr="00D85CA3">
              <w:rPr>
                <w:rFonts w:cs="Arial"/>
                <w:b/>
                <w:bCs/>
                <w:i/>
                <w:iCs/>
                <w:color w:val="000000"/>
              </w:rPr>
              <w:t>Changes Made</w:t>
            </w:r>
          </w:p>
        </w:tc>
      </w:tr>
      <w:tr w:rsidR="00360C41" w:rsidRPr="00D85CA3" w14:paraId="2220F46C" w14:textId="77777777" w:rsidTr="00360C41">
        <w:trPr>
          <w:trHeight w:val="30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29AF9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proofErr w:type="spellStart"/>
            <w:r w:rsidRPr="00D85CA3">
              <w:rPr>
                <w:rFonts w:cs="Arial"/>
                <w:color w:val="000000"/>
              </w:rPr>
              <w:t>Vx.y</w:t>
            </w:r>
            <w:proofErr w:type="spellEnd"/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01135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Initial baseline created on xx-Feb-2014</w:t>
            </w:r>
          </w:p>
        </w:tc>
      </w:tr>
      <w:tr w:rsidR="00360C41" w:rsidRPr="00D85CA3" w14:paraId="3CD17A22" w14:textId="77777777" w:rsidTr="00360C41">
        <w:trPr>
          <w:cantSplit/>
          <w:trHeight w:val="300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DA8BA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proofErr w:type="spellStart"/>
            <w:r w:rsidRPr="00D85CA3">
              <w:rPr>
                <w:rFonts w:cs="Arial"/>
                <w:color w:val="000000"/>
              </w:rPr>
              <w:t>Vx.y</w:t>
            </w:r>
            <w:proofErr w:type="spellEnd"/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F4ECB13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:rsidRPr="00D85CA3" w14:paraId="69E1D801" w14:textId="77777777" w:rsidTr="00360C41">
        <w:trPr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74949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8D354A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Section No.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E6464EA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Changed By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C802658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Effective Date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B4BE6CB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Changes Effected</w:t>
            </w:r>
          </w:p>
        </w:tc>
      </w:tr>
      <w:tr w:rsidR="00360C41" w:rsidRPr="00D85CA3" w14:paraId="5180DB02" w14:textId="77777777" w:rsidTr="00360C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88B89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DD332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C097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508EE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46A5A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:rsidRPr="00D85CA3" w14:paraId="689DD4F7" w14:textId="77777777" w:rsidTr="00360C41">
        <w:trPr>
          <w:cantSplit/>
          <w:trHeight w:val="300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EAD2C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proofErr w:type="spellStart"/>
            <w:r w:rsidRPr="00D85CA3">
              <w:rPr>
                <w:rFonts w:cs="Arial"/>
                <w:color w:val="000000"/>
              </w:rPr>
              <w:t>Vx.y</w:t>
            </w:r>
            <w:proofErr w:type="spellEnd"/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6265BD5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:rsidRPr="00D85CA3" w14:paraId="4F91C342" w14:textId="77777777" w:rsidTr="00360C41">
        <w:trPr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FF8BA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BF5A7C0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Section No.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A3142B8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Changed By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ED9821C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Effective Date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96129E9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Changes Effected</w:t>
            </w:r>
          </w:p>
        </w:tc>
      </w:tr>
      <w:tr w:rsidR="00360C41" w:rsidRPr="00D85CA3" w14:paraId="0C0F8A7E" w14:textId="77777777" w:rsidTr="00360C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C9F3C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5759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E30C7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1F7DE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ED49D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:rsidRPr="00D85CA3" w14:paraId="23D4E3A8" w14:textId="77777777" w:rsidTr="00360C41">
        <w:trPr>
          <w:cantSplit/>
          <w:trHeight w:val="300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0B633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proofErr w:type="spellStart"/>
            <w:r w:rsidRPr="00D85CA3">
              <w:rPr>
                <w:rFonts w:cs="Arial"/>
                <w:color w:val="000000"/>
              </w:rPr>
              <w:t>Vx.y</w:t>
            </w:r>
            <w:proofErr w:type="spellEnd"/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C9AA5BC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14:paraId="7C877280" w14:textId="77777777" w:rsidTr="00360C41">
        <w:trPr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E6D03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518E2C8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Section No.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6C0F290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Changed By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3266B56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Effective Date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3F080BC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Changes Effected</w:t>
            </w:r>
          </w:p>
        </w:tc>
      </w:tr>
      <w:tr w:rsidR="00360C41" w14:paraId="124FF925" w14:textId="77777777" w:rsidTr="00360C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0A044" w14:textId="77777777" w:rsidR="00360C41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15601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D1D3B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75B78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CC7F7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</w:tr>
    </w:tbl>
    <w:p w14:paraId="2115AC94" w14:textId="77777777" w:rsidR="00360C41" w:rsidRDefault="00360C41" w:rsidP="00360C41">
      <w:pPr>
        <w:jc w:val="both"/>
      </w:pPr>
    </w:p>
    <w:bookmarkEnd w:id="2"/>
    <w:p w14:paraId="610F074C" w14:textId="77777777" w:rsidR="00360C41" w:rsidRDefault="00360C41" w:rsidP="00360C41">
      <w:pPr>
        <w:pStyle w:val="ListParagraph"/>
      </w:pPr>
    </w:p>
    <w:sectPr w:rsidR="00360C41" w:rsidSect="00B44B39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B563E8" w14:textId="77777777" w:rsidR="00543B4E" w:rsidRDefault="00543B4E">
      <w:r>
        <w:separator/>
      </w:r>
    </w:p>
  </w:endnote>
  <w:endnote w:type="continuationSeparator" w:id="0">
    <w:p w14:paraId="13AF93CC" w14:textId="77777777" w:rsidR="00543B4E" w:rsidRDefault="00543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F461" w14:textId="77777777" w:rsidR="00C8093F" w:rsidRDefault="00C8093F" w:rsidP="005809F1">
    <w:pPr>
      <w:pStyle w:val="Footer"/>
      <w:tabs>
        <w:tab w:val="clear" w:pos="8640"/>
        <w:tab w:val="right" w:pos="9000"/>
      </w:tabs>
      <w:spacing w:before="0"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34F46C" wp14:editId="2334F46D">
              <wp:simplePos x="0" y="0"/>
              <wp:positionH relativeFrom="column">
                <wp:posOffset>0</wp:posOffset>
              </wp:positionH>
              <wp:positionV relativeFrom="paragraph">
                <wp:posOffset>-123825</wp:posOffset>
              </wp:positionV>
              <wp:extent cx="5372100" cy="619125"/>
              <wp:effectExtent l="0" t="0" r="0" b="9525"/>
              <wp:wrapNone/>
              <wp:docPr id="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7E" w14:textId="77777777" w:rsidR="00C8093F" w:rsidRDefault="00C8093F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334F47F" w14:textId="200CF4D8" w:rsidR="00C8093F" w:rsidRDefault="00C8093F" w:rsidP="008D1000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 xml:space="preserve">                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  <w:t xml:space="preserve"> </w:t>
                          </w:r>
                        </w:p>
                        <w:p w14:paraId="2334F480" w14:textId="77777777" w:rsidR="00C8093F" w:rsidRDefault="00C8093F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334F481" w14:textId="77777777" w:rsidR="00C8093F" w:rsidRDefault="00C8093F">
                          <w:pPr>
                            <w:tabs>
                              <w:tab w:val="left" w:pos="180"/>
                              <w:tab w:val="center" w:pos="4320"/>
                              <w:tab w:val="right" w:pos="8280"/>
                            </w:tabs>
                            <w:spacing w:before="0" w:after="0" w:line="240" w:lineRule="auto"/>
                            <w:rPr>
                              <w:i/>
                              <w:color w:val="808080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0;margin-top:-9.75pt;width:423pt;height: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0iZrgIAALA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" filled="f" stroked="f">
              <v:textbox inset="0,0,0,0">
                <w:txbxContent>
                  <w:p w14:paraId="2334F47E" w14:textId="77777777" w:rsidR="00C8093F" w:rsidRDefault="00C8093F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334F47F" w14:textId="200CF4D8" w:rsidR="00C8093F" w:rsidRDefault="00C8093F" w:rsidP="008D1000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 xml:space="preserve">                 </w:t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  <w:r>
                      <w:rPr>
                        <w:color w:val="808080"/>
                        <w:sz w:val="18"/>
                      </w:rPr>
                      <w:tab/>
                      <w:t xml:space="preserve"> </w:t>
                    </w:r>
                  </w:p>
                  <w:p w14:paraId="2334F480" w14:textId="77777777" w:rsidR="00C8093F" w:rsidRDefault="00C8093F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334F481" w14:textId="77777777" w:rsidR="00C8093F" w:rsidRDefault="00C8093F">
                    <w:pPr>
                      <w:tabs>
                        <w:tab w:val="left" w:pos="180"/>
                        <w:tab w:val="center" w:pos="4320"/>
                        <w:tab w:val="right" w:pos="8280"/>
                      </w:tabs>
                      <w:spacing w:before="0" w:after="0" w:line="240" w:lineRule="auto"/>
                      <w:rPr>
                        <w:i/>
                        <w:color w:val="808080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2334F46E" wp14:editId="2334F46F">
          <wp:extent cx="5819775" cy="390525"/>
          <wp:effectExtent l="0" t="0" r="9525" b="9525"/>
          <wp:docPr id="17" name="Picture 17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F463" w14:textId="77777777" w:rsidR="00C8093F" w:rsidRDefault="00C8093F" w:rsidP="005809F1">
    <w:pPr>
      <w:pStyle w:val="Footer"/>
      <w:spacing w:before="0" w:after="0" w:line="240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34F478" wp14:editId="2334F479">
              <wp:simplePos x="0" y="0"/>
              <wp:positionH relativeFrom="column">
                <wp:posOffset>0</wp:posOffset>
              </wp:positionH>
              <wp:positionV relativeFrom="paragraph">
                <wp:posOffset>-127635</wp:posOffset>
              </wp:positionV>
              <wp:extent cx="5486400" cy="685800"/>
              <wp:effectExtent l="0" t="0" r="0" b="0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84" w14:textId="77777777" w:rsidR="00C8093F" w:rsidRDefault="00C8093F" w:rsidP="005809F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334F485" w14:textId="77777777" w:rsidR="00C8093F" w:rsidRDefault="00C8093F" w:rsidP="005809F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 xml:space="preserve">                   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</w:p>
                        <w:p w14:paraId="2334F486" w14:textId="77777777" w:rsidR="00C8093F" w:rsidRDefault="00C8093F" w:rsidP="005809F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334F487" w14:textId="77777777" w:rsidR="00C8093F" w:rsidRDefault="00C8093F" w:rsidP="00EB7DCB">
                          <w:pPr>
                            <w:tabs>
                              <w:tab w:val="left" w:pos="180"/>
                              <w:tab w:val="center" w:pos="6480"/>
                              <w:tab w:val="right" w:pos="8460"/>
                            </w:tabs>
                            <w:spacing w:before="0" w:after="0" w:line="240" w:lineRule="auto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</w:p>
                        <w:p w14:paraId="2334F488" w14:textId="77777777" w:rsidR="00C8093F" w:rsidRDefault="00C8093F" w:rsidP="00EB7DCB">
                          <w:pPr>
                            <w:tabs>
                              <w:tab w:val="left" w:pos="180"/>
                              <w:tab w:val="center" w:pos="6480"/>
                              <w:tab w:val="right" w:pos="8460"/>
                            </w:tabs>
                            <w:spacing w:before="0" w:after="0" w:line="240" w:lineRule="auto"/>
                          </w:pPr>
                          <w:r w:rsidRPr="005809F1">
                            <w:rPr>
                              <w:color w:val="999999"/>
                              <w:sz w:val="18"/>
                            </w:rPr>
                            <w:t xml:space="preserve">Page 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begin"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instrText xml:space="preserve"> PAGE </w:instrTex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separate"/>
                          </w:r>
                          <w:r w:rsidR="00F846D1">
                            <w:rPr>
                              <w:noProof/>
                              <w:color w:val="999999"/>
                              <w:sz w:val="18"/>
                            </w:rPr>
                            <w:t>3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end"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t xml:space="preserve"> of 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begin"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instrText xml:space="preserve"> NUMPAGES </w:instrTex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separate"/>
                          </w:r>
                          <w:r w:rsidR="00F846D1">
                            <w:rPr>
                              <w:noProof/>
                              <w:color w:val="999999"/>
                              <w:sz w:val="18"/>
                            </w:rPr>
                            <w:t>13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1" type="#_x0000_t202" style="position:absolute;left:0;text-align:left;margin-left:0;margin-top:-10.05pt;width:6in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" filled="f" stroked="f">
              <v:textbox inset="0,0,0,0">
                <w:txbxContent>
                  <w:p w14:paraId="2334F484" w14:textId="77777777" w:rsidR="00C8093F" w:rsidRDefault="00C8093F" w:rsidP="005809F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334F485" w14:textId="77777777" w:rsidR="00C8093F" w:rsidRDefault="00C8093F" w:rsidP="005809F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 xml:space="preserve">                    </w:t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</w:p>
                  <w:p w14:paraId="2334F486" w14:textId="77777777" w:rsidR="00C8093F" w:rsidRDefault="00C8093F" w:rsidP="005809F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334F487" w14:textId="77777777" w:rsidR="00C8093F" w:rsidRDefault="00C8093F" w:rsidP="00EB7DCB">
                    <w:pPr>
                      <w:tabs>
                        <w:tab w:val="left" w:pos="180"/>
                        <w:tab w:val="center" w:pos="6480"/>
                        <w:tab w:val="right" w:pos="8460"/>
                      </w:tabs>
                      <w:spacing w:before="0"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  <w:r>
                      <w:rPr>
                        <w:b/>
                        <w:sz w:val="18"/>
                      </w:rPr>
                      <w:tab/>
                    </w:r>
                  </w:p>
                  <w:p w14:paraId="2334F488" w14:textId="77777777" w:rsidR="00C8093F" w:rsidRDefault="00C8093F" w:rsidP="00EB7DCB">
                    <w:pPr>
                      <w:tabs>
                        <w:tab w:val="left" w:pos="180"/>
                        <w:tab w:val="center" w:pos="6480"/>
                        <w:tab w:val="right" w:pos="8460"/>
                      </w:tabs>
                      <w:spacing w:before="0" w:after="0" w:line="240" w:lineRule="auto"/>
                    </w:pPr>
                    <w:r w:rsidRPr="005809F1">
                      <w:rPr>
                        <w:color w:val="999999"/>
                        <w:sz w:val="18"/>
                      </w:rPr>
                      <w:t xml:space="preserve">Page 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begin"/>
                    </w:r>
                    <w:r w:rsidRPr="005809F1">
                      <w:rPr>
                        <w:color w:val="999999"/>
                        <w:sz w:val="18"/>
                      </w:rPr>
                      <w:instrText xml:space="preserve"> PAGE </w:instrText>
                    </w:r>
                    <w:r w:rsidRPr="005809F1">
                      <w:rPr>
                        <w:color w:val="999999"/>
                        <w:sz w:val="18"/>
                      </w:rPr>
                      <w:fldChar w:fldCharType="separate"/>
                    </w:r>
                    <w:r w:rsidR="00F846D1">
                      <w:rPr>
                        <w:noProof/>
                        <w:color w:val="999999"/>
                        <w:sz w:val="18"/>
                      </w:rPr>
                      <w:t>3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end"/>
                    </w:r>
                    <w:r w:rsidRPr="005809F1">
                      <w:rPr>
                        <w:color w:val="999999"/>
                        <w:sz w:val="18"/>
                      </w:rPr>
                      <w:t xml:space="preserve"> of 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begin"/>
                    </w:r>
                    <w:r w:rsidRPr="005809F1">
                      <w:rPr>
                        <w:color w:val="999999"/>
                        <w:sz w:val="18"/>
                      </w:rPr>
                      <w:instrText xml:space="preserve"> NUMPAGES </w:instrText>
                    </w:r>
                    <w:r w:rsidRPr="005809F1">
                      <w:rPr>
                        <w:color w:val="999999"/>
                        <w:sz w:val="18"/>
                      </w:rPr>
                      <w:fldChar w:fldCharType="separate"/>
                    </w:r>
                    <w:r w:rsidR="00F846D1">
                      <w:rPr>
                        <w:noProof/>
                        <w:color w:val="999999"/>
                        <w:sz w:val="18"/>
                      </w:rPr>
                      <w:t>13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2334F47A" wp14:editId="2334F47B">
          <wp:extent cx="5819775" cy="390525"/>
          <wp:effectExtent l="0" t="0" r="9525" b="9525"/>
          <wp:docPr id="22" name="Picture 22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742E98" w14:textId="77777777" w:rsidR="00543B4E" w:rsidRDefault="00543B4E">
      <w:r>
        <w:separator/>
      </w:r>
    </w:p>
  </w:footnote>
  <w:footnote w:type="continuationSeparator" w:id="0">
    <w:p w14:paraId="4B095826" w14:textId="77777777" w:rsidR="00543B4E" w:rsidRDefault="00543B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F460" w14:textId="77777777" w:rsidR="00C8093F" w:rsidRDefault="00C8093F">
    <w:pPr>
      <w:pStyle w:val="Header"/>
      <w:ind w:left="-1800" w:right="-1800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334F464" wp14:editId="2334F465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943600" cy="20955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7C" w14:textId="77777777" w:rsidR="00C8093F" w:rsidRDefault="00C8093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1.5pt;width:468pt;height:1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" stroked="f">
              <v:textbox inset=",0,,0">
                <w:txbxContent>
                  <w:p w14:paraId="2334F47C" w14:textId="77777777" w:rsidR="00C8093F" w:rsidRDefault="00C8093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0" allowOverlap="1" wp14:anchorId="2334F466" wp14:editId="2334F467">
              <wp:simplePos x="0" y="0"/>
              <wp:positionH relativeFrom="column">
                <wp:posOffset>-914400</wp:posOffset>
              </wp:positionH>
              <wp:positionV relativeFrom="paragraph">
                <wp:posOffset>-1</wp:posOffset>
              </wp:positionV>
              <wp:extent cx="7772400" cy="0"/>
              <wp:effectExtent l="0" t="0" r="19050" b="19050"/>
              <wp:wrapNone/>
              <wp:docPr id="1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2334F468" wp14:editId="2334F469">
              <wp:simplePos x="0" y="0"/>
              <wp:positionH relativeFrom="column">
                <wp:posOffset>-457200</wp:posOffset>
              </wp:positionH>
              <wp:positionV relativeFrom="paragraph">
                <wp:posOffset>-114300</wp:posOffset>
              </wp:positionV>
              <wp:extent cx="457200" cy="457200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7D" w14:textId="77777777" w:rsidR="00C8093F" w:rsidRDefault="00C8093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34F489" wp14:editId="2334F48A">
                                <wp:extent cx="457200" cy="457200"/>
                                <wp:effectExtent l="0" t="0" r="0" b="0"/>
                                <wp:docPr id="18" name="Picture 3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left:0;text-align:left;margin-left:-36pt;margin-top:-9pt;width:36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" o:allowincell="f" stroked="f">
              <v:textbox inset="0,0,0,0">
                <w:txbxContent>
                  <w:p w14:paraId="2334F47D" w14:textId="77777777" w:rsidR="00C8093F" w:rsidRDefault="00C8093F">
                    <w:r>
                      <w:rPr>
                        <w:noProof/>
                      </w:rPr>
                      <w:drawing>
                        <wp:inline distT="0" distB="0" distL="0" distR="0" wp14:anchorId="2334F489" wp14:editId="2334F48A">
                          <wp:extent cx="457200" cy="457200"/>
                          <wp:effectExtent l="0" t="0" r="0" b="0"/>
                          <wp:docPr id="18" name="Picture 3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168" behindDoc="0" locked="0" layoutInCell="0" allowOverlap="1" wp14:anchorId="2334F46A" wp14:editId="2334F46B">
              <wp:simplePos x="0" y="0"/>
              <wp:positionH relativeFrom="column">
                <wp:posOffset>-914400</wp:posOffset>
              </wp:positionH>
              <wp:positionV relativeFrom="paragraph">
                <wp:posOffset>228599</wp:posOffset>
              </wp:positionV>
              <wp:extent cx="7772400" cy="0"/>
              <wp:effectExtent l="0" t="0" r="19050" b="19050"/>
              <wp:wrapNone/>
              <wp:docPr id="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18pt" to="54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" o:allowincell="f" strokecolor="#969696"/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F462" w14:textId="77777777" w:rsidR="00C8093F" w:rsidRDefault="00C8093F">
    <w:pPr>
      <w:pStyle w:val="Header"/>
      <w:ind w:left="-1800" w:right="-180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334F470" wp14:editId="2334F471">
              <wp:simplePos x="0" y="0"/>
              <wp:positionH relativeFrom="column">
                <wp:posOffset>66675</wp:posOffset>
              </wp:positionH>
              <wp:positionV relativeFrom="paragraph">
                <wp:posOffset>19050</wp:posOffset>
              </wp:positionV>
              <wp:extent cx="5876925" cy="209550"/>
              <wp:effectExtent l="0" t="0" r="9525" b="0"/>
              <wp:wrapNone/>
              <wp:docPr id="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692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82" w14:textId="48937CBE" w:rsidR="00C8093F" w:rsidRDefault="00C8093F" w:rsidP="00390CBC">
                          <w:pPr>
                            <w:tabs>
                              <w:tab w:val="right" w:pos="8820"/>
                            </w:tabs>
                            <w:jc w:val="center"/>
                            <w:rPr>
                              <w:b/>
                              <w:color w:val="808080"/>
                            </w:rPr>
                          </w:pPr>
                          <w:r>
                            <w:rPr>
                              <w:b/>
                              <w:color w:val="808080"/>
                            </w:rPr>
                            <w:t xml:space="preserve">             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808080"/>
                            </w:rPr>
                            <w:t xml:space="preserve">TIBCO 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>API</w:t>
                          </w:r>
                          <w:r w:rsidR="009A3019">
                            <w:rPr>
                              <w:b/>
                              <w:color w:val="808080"/>
                            </w:rPr>
                            <w:t>X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 xml:space="preserve"> Manager User</w:t>
                          </w:r>
                          <w:r>
                            <w:rPr>
                              <w:b/>
                              <w:color w:val="808080"/>
                            </w:rPr>
                            <w:t xml:space="preserve"> </w:t>
                          </w:r>
                          <w:r w:rsidR="009617A6">
                            <w:rPr>
                              <w:b/>
                              <w:color w:val="808080"/>
                            </w:rPr>
                            <w:t>Guideline</w:t>
                          </w:r>
                          <w:r>
                            <w:rPr>
                              <w:b/>
                              <w:color w:val="808080"/>
                            </w:rPr>
                            <w:t xml:space="preserve">s for 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>InComm</w:t>
                          </w:r>
                          <w:r>
                            <w:rPr>
                              <w:b/>
                              <w:color w:val="808080"/>
                            </w:rPr>
                            <w:t xml:space="preserve"> – </w:t>
                          </w:r>
                          <w:r w:rsidRPr="0026669D">
                            <w:rPr>
                              <w:b/>
                              <w:color w:val="808080"/>
                              <w:highlight w:val="lightGray"/>
                            </w:rPr>
                            <w:t>v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style="position:absolute;left:0;text-align:left;margin-left:5.25pt;margin-top:1.5pt;width:462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" o:allowincell="f" stroked="f">
              <v:textbox inset=",0,,0">
                <w:txbxContent>
                  <w:p w14:paraId="2334F482" w14:textId="48937CBE" w:rsidR="00C8093F" w:rsidRDefault="00C8093F" w:rsidP="00390CBC">
                    <w:pPr>
                      <w:tabs>
                        <w:tab w:val="right" w:pos="8820"/>
                      </w:tabs>
                      <w:jc w:val="center"/>
                      <w:rPr>
                        <w:b/>
                        <w:color w:val="808080"/>
                      </w:rPr>
                    </w:pPr>
                    <w:r>
                      <w:rPr>
                        <w:b/>
                        <w:color w:val="808080"/>
                      </w:rPr>
                      <w:t xml:space="preserve">             </w:t>
                    </w:r>
                    <w:r w:rsidR="00DE5B6C">
                      <w:rPr>
                        <w:b/>
                        <w:color w:val="808080"/>
                      </w:rPr>
                      <w:t xml:space="preserve"> </w:t>
                    </w:r>
                    <w:r>
                      <w:rPr>
                        <w:b/>
                        <w:color w:val="808080"/>
                      </w:rPr>
                      <w:t xml:space="preserve">TIBCO </w:t>
                    </w:r>
                    <w:r w:rsidR="00DE5B6C">
                      <w:rPr>
                        <w:b/>
                        <w:color w:val="808080"/>
                      </w:rPr>
                      <w:t>API</w:t>
                    </w:r>
                    <w:r w:rsidR="009A3019">
                      <w:rPr>
                        <w:b/>
                        <w:color w:val="808080"/>
                      </w:rPr>
                      <w:t>X</w:t>
                    </w:r>
                    <w:r w:rsidR="00DE5B6C">
                      <w:rPr>
                        <w:b/>
                        <w:color w:val="808080"/>
                      </w:rPr>
                      <w:t xml:space="preserve"> Manager User</w:t>
                    </w:r>
                    <w:r>
                      <w:rPr>
                        <w:b/>
                        <w:color w:val="808080"/>
                      </w:rPr>
                      <w:t xml:space="preserve"> </w:t>
                    </w:r>
                    <w:r w:rsidR="009617A6">
                      <w:rPr>
                        <w:b/>
                        <w:color w:val="808080"/>
                      </w:rPr>
                      <w:t>Guideline</w:t>
                    </w:r>
                    <w:r>
                      <w:rPr>
                        <w:b/>
                        <w:color w:val="808080"/>
                      </w:rPr>
                      <w:t xml:space="preserve">s for </w:t>
                    </w:r>
                    <w:r w:rsidR="00DE5B6C">
                      <w:rPr>
                        <w:b/>
                        <w:color w:val="808080"/>
                      </w:rPr>
                      <w:t>InComm</w:t>
                    </w:r>
                    <w:r>
                      <w:rPr>
                        <w:b/>
                        <w:color w:val="808080"/>
                      </w:rPr>
                      <w:t xml:space="preserve"> – </w:t>
                    </w:r>
                    <w:r w:rsidRPr="0026669D">
                      <w:rPr>
                        <w:b/>
                        <w:color w:val="808080"/>
                        <w:highlight w:val="lightGray"/>
                      </w:rPr>
                      <w:t>v</w:t>
                    </w:r>
                    <w:r w:rsidR="00DE5B6C">
                      <w:rPr>
                        <w:b/>
                        <w:color w:val="808080"/>
                      </w:rPr>
                      <w:t>1.0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 wp14:anchorId="2334F472" wp14:editId="2334F473">
              <wp:simplePos x="0" y="0"/>
              <wp:positionH relativeFrom="column">
                <wp:posOffset>-914400</wp:posOffset>
              </wp:positionH>
              <wp:positionV relativeFrom="paragraph">
                <wp:posOffset>-1</wp:posOffset>
              </wp:positionV>
              <wp:extent cx="7772400" cy="0"/>
              <wp:effectExtent l="0" t="0" r="19050" b="1905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aiJFQIAACk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0" allowOverlap="1" wp14:anchorId="2334F474" wp14:editId="2334F475">
              <wp:simplePos x="0" y="0"/>
              <wp:positionH relativeFrom="column">
                <wp:posOffset>-914400</wp:posOffset>
              </wp:positionH>
              <wp:positionV relativeFrom="paragraph">
                <wp:posOffset>228599</wp:posOffset>
              </wp:positionV>
              <wp:extent cx="7772400" cy="0"/>
              <wp:effectExtent l="0" t="0" r="19050" b="19050"/>
              <wp:wrapNone/>
              <wp:docPr id="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18pt" to="54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334F476" wp14:editId="2334F477">
              <wp:simplePos x="0" y="0"/>
              <wp:positionH relativeFrom="column">
                <wp:posOffset>-457200</wp:posOffset>
              </wp:positionH>
              <wp:positionV relativeFrom="paragraph">
                <wp:posOffset>-114300</wp:posOffset>
              </wp:positionV>
              <wp:extent cx="457200" cy="457200"/>
              <wp:effectExtent l="0" t="0" r="0" b="0"/>
              <wp:wrapNone/>
              <wp:docPr id="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83" w14:textId="77777777" w:rsidR="00C8093F" w:rsidRDefault="00C8093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34F48B" wp14:editId="2334F48C">
                                <wp:extent cx="457200" cy="457200"/>
                                <wp:effectExtent l="0" t="0" r="0" b="0"/>
                                <wp:docPr id="23" name="Picture 4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30" type="#_x0000_t202" style="position:absolute;left:0;text-align:left;margin-left:-36pt;margin-top:-9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" o:allowincell="f" stroked="f">
              <v:textbox inset="0,0,0,0">
                <w:txbxContent>
                  <w:p w14:paraId="2334F483" w14:textId="77777777" w:rsidR="00C8093F" w:rsidRDefault="00C8093F">
                    <w:r>
                      <w:rPr>
                        <w:noProof/>
                      </w:rPr>
                      <w:drawing>
                        <wp:inline distT="0" distB="0" distL="0" distR="0" wp14:anchorId="2334F48B" wp14:editId="2334F48C">
                          <wp:extent cx="457200" cy="457200"/>
                          <wp:effectExtent l="0" t="0" r="0" b="0"/>
                          <wp:docPr id="23" name="Picture 4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2FA0EC8"/>
    <w:lvl w:ilvl="0">
      <w:start w:val="1"/>
      <w:numFmt w:val="decimal"/>
      <w:pStyle w:val="BulletedList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B0499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C6460"/>
    <w:multiLevelType w:val="hybridMultilevel"/>
    <w:tmpl w:val="EA78B056"/>
    <w:lvl w:ilvl="0" w:tplc="B546D9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3B457F"/>
    <w:multiLevelType w:val="hybridMultilevel"/>
    <w:tmpl w:val="CAE449E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09105737"/>
    <w:multiLevelType w:val="hybridMultilevel"/>
    <w:tmpl w:val="5AF25E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12644132"/>
    <w:multiLevelType w:val="hybridMultilevel"/>
    <w:tmpl w:val="A89019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31F403B"/>
    <w:multiLevelType w:val="hybridMultilevel"/>
    <w:tmpl w:val="A72A82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B0D6B9E"/>
    <w:multiLevelType w:val="hybridMultilevel"/>
    <w:tmpl w:val="A0B0F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D640CC"/>
    <w:multiLevelType w:val="hybridMultilevel"/>
    <w:tmpl w:val="5284EE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1EEC07C7"/>
    <w:multiLevelType w:val="multilevel"/>
    <w:tmpl w:val="DEF27AB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20">
    <w:nsid w:val="1EEF73F6"/>
    <w:multiLevelType w:val="hybridMultilevel"/>
    <w:tmpl w:val="FE06BF9A"/>
    <w:lvl w:ilvl="0" w:tplc="B546D9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2AE38A7"/>
    <w:multiLevelType w:val="hybridMultilevel"/>
    <w:tmpl w:val="1B4EF59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3800C23"/>
    <w:multiLevelType w:val="hybridMultilevel"/>
    <w:tmpl w:val="663A2DFE"/>
    <w:lvl w:ilvl="0" w:tplc="1298AF66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7D17CD8"/>
    <w:multiLevelType w:val="hybridMultilevel"/>
    <w:tmpl w:val="03E0F9C4"/>
    <w:lvl w:ilvl="0" w:tplc="A268EE16">
      <w:start w:val="1"/>
      <w:numFmt w:val="bullet"/>
      <w:pStyle w:val="Callou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11A45C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6E10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76BB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609C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8FA97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46E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A09F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042E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D4A78AB"/>
    <w:multiLevelType w:val="hybridMultilevel"/>
    <w:tmpl w:val="9556970E"/>
    <w:lvl w:ilvl="0" w:tplc="16E485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1F92213"/>
    <w:multiLevelType w:val="hybridMultilevel"/>
    <w:tmpl w:val="DBDC3C5A"/>
    <w:lvl w:ilvl="0" w:tplc="B546D9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760EDD"/>
    <w:multiLevelType w:val="hybridMultilevel"/>
    <w:tmpl w:val="D17639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FB3C26"/>
    <w:multiLevelType w:val="hybridMultilevel"/>
    <w:tmpl w:val="2236F8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44641C9"/>
    <w:multiLevelType w:val="hybridMultilevel"/>
    <w:tmpl w:val="EE0E2BF6"/>
    <w:lvl w:ilvl="0" w:tplc="3B94F8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EF9E16A2">
      <w:start w:val="1"/>
      <w:numFmt w:val="upperLetter"/>
      <w:pStyle w:val="appendix"/>
      <w:lvlText w:val="APPENDIX %2."/>
      <w:lvlJc w:val="left"/>
      <w:pPr>
        <w:tabs>
          <w:tab w:val="num" w:pos="2160"/>
        </w:tabs>
        <w:ind w:left="360" w:hanging="360"/>
      </w:pPr>
      <w:rPr>
        <w:rFonts w:cs="Times New Roman" w:hint="default"/>
      </w:rPr>
    </w:lvl>
    <w:lvl w:ilvl="2" w:tplc="A3CE8AF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18F83FC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EA88F98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018D2A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1722D04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B95C6E1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967A4CA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0">
    <w:nsid w:val="54BC6BA4"/>
    <w:multiLevelType w:val="hybridMultilevel"/>
    <w:tmpl w:val="19264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6E5E17"/>
    <w:multiLevelType w:val="hybridMultilevel"/>
    <w:tmpl w:val="C6982BB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0F23D2C"/>
    <w:multiLevelType w:val="hybridMultilevel"/>
    <w:tmpl w:val="F30E1B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2E0053"/>
    <w:multiLevelType w:val="hybridMultilevel"/>
    <w:tmpl w:val="25546DC2"/>
    <w:lvl w:ilvl="0" w:tplc="B546D9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647179"/>
    <w:multiLevelType w:val="hybridMultilevel"/>
    <w:tmpl w:val="34E6B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9C2747"/>
    <w:multiLevelType w:val="multilevel"/>
    <w:tmpl w:val="7E62DB08"/>
    <w:lvl w:ilvl="0">
      <w:start w:val="1"/>
      <w:numFmt w:val="decimal"/>
      <w:pStyle w:val="Heading1Numbered"/>
      <w:lvlText w:val="%1"/>
      <w:lvlJc w:val="left"/>
      <w:pPr>
        <w:tabs>
          <w:tab w:val="num" w:pos="522"/>
        </w:tabs>
        <w:ind w:left="522" w:hanging="432"/>
      </w:pPr>
      <w:rPr>
        <w:rFonts w:cs="Times New Roman" w:hint="default"/>
      </w:rPr>
    </w:lvl>
    <w:lvl w:ilvl="1">
      <w:start w:val="1"/>
      <w:numFmt w:val="decimal"/>
      <w:pStyle w:val="Heading2Numbered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Numbered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pStyle w:val="Heading4Numbered"/>
      <w:lvlText w:val="%1.%2.%3.%4"/>
      <w:lvlJc w:val="left"/>
      <w:pPr>
        <w:tabs>
          <w:tab w:val="num" w:pos="954"/>
        </w:tabs>
        <w:ind w:left="954" w:hanging="864"/>
      </w:pPr>
      <w:rPr>
        <w:rFonts w:cs="Times New Roman" w:hint="default"/>
      </w:rPr>
    </w:lvl>
    <w:lvl w:ilvl="4">
      <w:start w:val="3"/>
      <w:numFmt w:val="decimal"/>
      <w:pStyle w:val="Heading5Numbered"/>
      <w:lvlText w:val="%1.%2.%3.%4.%5"/>
      <w:lvlJc w:val="left"/>
      <w:pPr>
        <w:tabs>
          <w:tab w:val="num" w:pos="1098"/>
        </w:tabs>
        <w:ind w:left="109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242"/>
        </w:tabs>
        <w:ind w:left="124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386"/>
        </w:tabs>
        <w:ind w:left="138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74"/>
        </w:tabs>
        <w:ind w:left="1674" w:hanging="1584"/>
      </w:pPr>
      <w:rPr>
        <w:rFonts w:cs="Times New Roman" w:hint="default"/>
      </w:rPr>
    </w:lvl>
  </w:abstractNum>
  <w:abstractNum w:abstractNumId="36">
    <w:nsid w:val="7E2E6F7C"/>
    <w:multiLevelType w:val="hybridMultilevel"/>
    <w:tmpl w:val="6198967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9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35"/>
  </w:num>
  <w:num w:numId="16">
    <w:abstractNumId w:val="24"/>
  </w:num>
  <w:num w:numId="17">
    <w:abstractNumId w:val="29"/>
  </w:num>
  <w:num w:numId="18">
    <w:abstractNumId w:val="18"/>
  </w:num>
  <w:num w:numId="19">
    <w:abstractNumId w:val="28"/>
  </w:num>
  <w:num w:numId="20">
    <w:abstractNumId w:val="10"/>
  </w:num>
  <w:num w:numId="21">
    <w:abstractNumId w:val="33"/>
  </w:num>
  <w:num w:numId="22">
    <w:abstractNumId w:val="20"/>
  </w:num>
  <w:num w:numId="23">
    <w:abstractNumId w:val="26"/>
  </w:num>
  <w:num w:numId="24">
    <w:abstractNumId w:val="32"/>
  </w:num>
  <w:num w:numId="25">
    <w:abstractNumId w:val="31"/>
  </w:num>
  <w:num w:numId="26">
    <w:abstractNumId w:val="12"/>
  </w:num>
  <w:num w:numId="27">
    <w:abstractNumId w:val="34"/>
  </w:num>
  <w:num w:numId="28">
    <w:abstractNumId w:val="16"/>
  </w:num>
  <w:num w:numId="29">
    <w:abstractNumId w:val="11"/>
  </w:num>
  <w:num w:numId="30">
    <w:abstractNumId w:val="36"/>
  </w:num>
  <w:num w:numId="31">
    <w:abstractNumId w:val="27"/>
  </w:num>
  <w:num w:numId="32">
    <w:abstractNumId w:val="22"/>
  </w:num>
  <w:num w:numId="33">
    <w:abstractNumId w:val="17"/>
  </w:num>
  <w:num w:numId="34">
    <w:abstractNumId w:val="15"/>
  </w:num>
  <w:num w:numId="35">
    <w:abstractNumId w:val="23"/>
  </w:num>
  <w:num w:numId="36">
    <w:abstractNumId w:val="25"/>
  </w:num>
  <w:num w:numId="37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722"/>
    <w:rsid w:val="000038B2"/>
    <w:rsid w:val="00003961"/>
    <w:rsid w:val="00003C61"/>
    <w:rsid w:val="000040AC"/>
    <w:rsid w:val="00004470"/>
    <w:rsid w:val="00005177"/>
    <w:rsid w:val="00005689"/>
    <w:rsid w:val="00006AA9"/>
    <w:rsid w:val="00006B46"/>
    <w:rsid w:val="00006D33"/>
    <w:rsid w:val="00010ECE"/>
    <w:rsid w:val="00012498"/>
    <w:rsid w:val="0001395E"/>
    <w:rsid w:val="0001439D"/>
    <w:rsid w:val="0001672A"/>
    <w:rsid w:val="00017E6F"/>
    <w:rsid w:val="00020990"/>
    <w:rsid w:val="00021CB5"/>
    <w:rsid w:val="000241DB"/>
    <w:rsid w:val="00026767"/>
    <w:rsid w:val="00027C63"/>
    <w:rsid w:val="00030562"/>
    <w:rsid w:val="00031C78"/>
    <w:rsid w:val="00035742"/>
    <w:rsid w:val="00040820"/>
    <w:rsid w:val="000433D2"/>
    <w:rsid w:val="00044EB7"/>
    <w:rsid w:val="00045EBC"/>
    <w:rsid w:val="00045FD3"/>
    <w:rsid w:val="00046EC8"/>
    <w:rsid w:val="00050620"/>
    <w:rsid w:val="000543F6"/>
    <w:rsid w:val="0005473A"/>
    <w:rsid w:val="000577D5"/>
    <w:rsid w:val="0006062D"/>
    <w:rsid w:val="00062CB6"/>
    <w:rsid w:val="000652EA"/>
    <w:rsid w:val="0006712E"/>
    <w:rsid w:val="00067E01"/>
    <w:rsid w:val="00070FE1"/>
    <w:rsid w:val="00071B86"/>
    <w:rsid w:val="00071F6F"/>
    <w:rsid w:val="0007301C"/>
    <w:rsid w:val="00074F0A"/>
    <w:rsid w:val="0007656E"/>
    <w:rsid w:val="00076D2C"/>
    <w:rsid w:val="0008032F"/>
    <w:rsid w:val="000841A7"/>
    <w:rsid w:val="00093AB7"/>
    <w:rsid w:val="00093F14"/>
    <w:rsid w:val="000943CA"/>
    <w:rsid w:val="00095523"/>
    <w:rsid w:val="00095A4F"/>
    <w:rsid w:val="00096491"/>
    <w:rsid w:val="00097545"/>
    <w:rsid w:val="000A352C"/>
    <w:rsid w:val="000A4091"/>
    <w:rsid w:val="000A4F0C"/>
    <w:rsid w:val="000A5597"/>
    <w:rsid w:val="000A57ED"/>
    <w:rsid w:val="000A6213"/>
    <w:rsid w:val="000A67F4"/>
    <w:rsid w:val="000A6F9F"/>
    <w:rsid w:val="000A79A6"/>
    <w:rsid w:val="000B0B67"/>
    <w:rsid w:val="000B0CB1"/>
    <w:rsid w:val="000B2C83"/>
    <w:rsid w:val="000B53B4"/>
    <w:rsid w:val="000B574F"/>
    <w:rsid w:val="000B5F1B"/>
    <w:rsid w:val="000C03FE"/>
    <w:rsid w:val="000C04CF"/>
    <w:rsid w:val="000C16A1"/>
    <w:rsid w:val="000C2205"/>
    <w:rsid w:val="000C3CD6"/>
    <w:rsid w:val="000C3EBD"/>
    <w:rsid w:val="000C5769"/>
    <w:rsid w:val="000C6186"/>
    <w:rsid w:val="000D3C30"/>
    <w:rsid w:val="000E2295"/>
    <w:rsid w:val="000E2E69"/>
    <w:rsid w:val="000E48F5"/>
    <w:rsid w:val="000E69B3"/>
    <w:rsid w:val="000E722E"/>
    <w:rsid w:val="000F2173"/>
    <w:rsid w:val="00100056"/>
    <w:rsid w:val="00100FE7"/>
    <w:rsid w:val="0010131E"/>
    <w:rsid w:val="001045EF"/>
    <w:rsid w:val="00107502"/>
    <w:rsid w:val="00110008"/>
    <w:rsid w:val="001125C8"/>
    <w:rsid w:val="00112FE2"/>
    <w:rsid w:val="001217F8"/>
    <w:rsid w:val="001222D6"/>
    <w:rsid w:val="00122511"/>
    <w:rsid w:val="00124270"/>
    <w:rsid w:val="0012443E"/>
    <w:rsid w:val="00124882"/>
    <w:rsid w:val="00125E65"/>
    <w:rsid w:val="001312D3"/>
    <w:rsid w:val="0013185C"/>
    <w:rsid w:val="0013296C"/>
    <w:rsid w:val="00132F0A"/>
    <w:rsid w:val="001330F5"/>
    <w:rsid w:val="00133AE9"/>
    <w:rsid w:val="00135D41"/>
    <w:rsid w:val="00137CBA"/>
    <w:rsid w:val="00140121"/>
    <w:rsid w:val="00145B1E"/>
    <w:rsid w:val="00147267"/>
    <w:rsid w:val="00147626"/>
    <w:rsid w:val="00150F13"/>
    <w:rsid w:val="00151AED"/>
    <w:rsid w:val="00152886"/>
    <w:rsid w:val="00153B33"/>
    <w:rsid w:val="0015417D"/>
    <w:rsid w:val="00155307"/>
    <w:rsid w:val="00156B34"/>
    <w:rsid w:val="0015700A"/>
    <w:rsid w:val="0015726C"/>
    <w:rsid w:val="00157E31"/>
    <w:rsid w:val="00160B67"/>
    <w:rsid w:val="001610F0"/>
    <w:rsid w:val="001639AD"/>
    <w:rsid w:val="00163DEF"/>
    <w:rsid w:val="001671F2"/>
    <w:rsid w:val="00167BF3"/>
    <w:rsid w:val="001704B8"/>
    <w:rsid w:val="00171BAD"/>
    <w:rsid w:val="00172248"/>
    <w:rsid w:val="0017248F"/>
    <w:rsid w:val="0017259C"/>
    <w:rsid w:val="00174C8C"/>
    <w:rsid w:val="00176882"/>
    <w:rsid w:val="001826A6"/>
    <w:rsid w:val="001828F5"/>
    <w:rsid w:val="00183A59"/>
    <w:rsid w:val="00184936"/>
    <w:rsid w:val="0018608C"/>
    <w:rsid w:val="00186F47"/>
    <w:rsid w:val="00187E28"/>
    <w:rsid w:val="00191444"/>
    <w:rsid w:val="00192AE2"/>
    <w:rsid w:val="0019384E"/>
    <w:rsid w:val="0019478E"/>
    <w:rsid w:val="001A137D"/>
    <w:rsid w:val="001A3778"/>
    <w:rsid w:val="001A523E"/>
    <w:rsid w:val="001A55F4"/>
    <w:rsid w:val="001A6454"/>
    <w:rsid w:val="001A6D81"/>
    <w:rsid w:val="001A7B21"/>
    <w:rsid w:val="001B2BFB"/>
    <w:rsid w:val="001B3A35"/>
    <w:rsid w:val="001B56DB"/>
    <w:rsid w:val="001B69A0"/>
    <w:rsid w:val="001C20A7"/>
    <w:rsid w:val="001C4A3F"/>
    <w:rsid w:val="001C61E6"/>
    <w:rsid w:val="001C632F"/>
    <w:rsid w:val="001D0709"/>
    <w:rsid w:val="001D08E6"/>
    <w:rsid w:val="001D2C29"/>
    <w:rsid w:val="001D2D23"/>
    <w:rsid w:val="001D51A3"/>
    <w:rsid w:val="001D705C"/>
    <w:rsid w:val="001E075D"/>
    <w:rsid w:val="001E2105"/>
    <w:rsid w:val="001E253B"/>
    <w:rsid w:val="001E64F7"/>
    <w:rsid w:val="001F0CCA"/>
    <w:rsid w:val="001F439B"/>
    <w:rsid w:val="001F469F"/>
    <w:rsid w:val="001F7091"/>
    <w:rsid w:val="00203059"/>
    <w:rsid w:val="002047A8"/>
    <w:rsid w:val="00205909"/>
    <w:rsid w:val="00205AFA"/>
    <w:rsid w:val="00207B82"/>
    <w:rsid w:val="00210102"/>
    <w:rsid w:val="002104E6"/>
    <w:rsid w:val="00220B47"/>
    <w:rsid w:val="00225399"/>
    <w:rsid w:val="002255D2"/>
    <w:rsid w:val="0023206C"/>
    <w:rsid w:val="00234644"/>
    <w:rsid w:val="002354C9"/>
    <w:rsid w:val="00235A1D"/>
    <w:rsid w:val="00236785"/>
    <w:rsid w:val="00241E10"/>
    <w:rsid w:val="00242620"/>
    <w:rsid w:val="002443FD"/>
    <w:rsid w:val="00244953"/>
    <w:rsid w:val="00245738"/>
    <w:rsid w:val="00246673"/>
    <w:rsid w:val="00252A54"/>
    <w:rsid w:val="0025398C"/>
    <w:rsid w:val="002547B9"/>
    <w:rsid w:val="00254811"/>
    <w:rsid w:val="0025575E"/>
    <w:rsid w:val="002560AE"/>
    <w:rsid w:val="00256A53"/>
    <w:rsid w:val="00260855"/>
    <w:rsid w:val="0026113C"/>
    <w:rsid w:val="00261CE9"/>
    <w:rsid w:val="00264938"/>
    <w:rsid w:val="00264E5A"/>
    <w:rsid w:val="0026669D"/>
    <w:rsid w:val="00266B2E"/>
    <w:rsid w:val="00267CE2"/>
    <w:rsid w:val="002719C5"/>
    <w:rsid w:val="00271AE1"/>
    <w:rsid w:val="00271F8D"/>
    <w:rsid w:val="002724AB"/>
    <w:rsid w:val="002730A5"/>
    <w:rsid w:val="0027338D"/>
    <w:rsid w:val="00274BB5"/>
    <w:rsid w:val="00274E5F"/>
    <w:rsid w:val="0027565C"/>
    <w:rsid w:val="0027608C"/>
    <w:rsid w:val="00276285"/>
    <w:rsid w:val="00277A90"/>
    <w:rsid w:val="0028543D"/>
    <w:rsid w:val="002861E4"/>
    <w:rsid w:val="002862BB"/>
    <w:rsid w:val="00287913"/>
    <w:rsid w:val="00287B08"/>
    <w:rsid w:val="002904B7"/>
    <w:rsid w:val="00290C2E"/>
    <w:rsid w:val="002935BC"/>
    <w:rsid w:val="00293DCA"/>
    <w:rsid w:val="002941DF"/>
    <w:rsid w:val="00296A32"/>
    <w:rsid w:val="002A3B0F"/>
    <w:rsid w:val="002A49E3"/>
    <w:rsid w:val="002A53F5"/>
    <w:rsid w:val="002A7C49"/>
    <w:rsid w:val="002B24F2"/>
    <w:rsid w:val="002B251D"/>
    <w:rsid w:val="002B3F51"/>
    <w:rsid w:val="002B68F4"/>
    <w:rsid w:val="002C081B"/>
    <w:rsid w:val="002C15C1"/>
    <w:rsid w:val="002C2BC9"/>
    <w:rsid w:val="002C2E3A"/>
    <w:rsid w:val="002C2E55"/>
    <w:rsid w:val="002C3293"/>
    <w:rsid w:val="002C6E4C"/>
    <w:rsid w:val="002D0915"/>
    <w:rsid w:val="002D1630"/>
    <w:rsid w:val="002D3BD5"/>
    <w:rsid w:val="002D469D"/>
    <w:rsid w:val="002D6AFC"/>
    <w:rsid w:val="002D7C71"/>
    <w:rsid w:val="002E0068"/>
    <w:rsid w:val="002E011F"/>
    <w:rsid w:val="002E07D2"/>
    <w:rsid w:val="002E1A50"/>
    <w:rsid w:val="002E23AF"/>
    <w:rsid w:val="002E37BB"/>
    <w:rsid w:val="002E42BA"/>
    <w:rsid w:val="002F195F"/>
    <w:rsid w:val="002F1F7B"/>
    <w:rsid w:val="002F29A4"/>
    <w:rsid w:val="002F4B01"/>
    <w:rsid w:val="002F5208"/>
    <w:rsid w:val="002F6B25"/>
    <w:rsid w:val="003009AD"/>
    <w:rsid w:val="00300E84"/>
    <w:rsid w:val="0030146F"/>
    <w:rsid w:val="003025F7"/>
    <w:rsid w:val="00303669"/>
    <w:rsid w:val="0030413F"/>
    <w:rsid w:val="0030638F"/>
    <w:rsid w:val="003077E3"/>
    <w:rsid w:val="00307803"/>
    <w:rsid w:val="00310B30"/>
    <w:rsid w:val="00314632"/>
    <w:rsid w:val="00314B50"/>
    <w:rsid w:val="003151ED"/>
    <w:rsid w:val="00316D7A"/>
    <w:rsid w:val="00320140"/>
    <w:rsid w:val="0032222C"/>
    <w:rsid w:val="00322D15"/>
    <w:rsid w:val="00324561"/>
    <w:rsid w:val="00325347"/>
    <w:rsid w:val="003307D4"/>
    <w:rsid w:val="003312DE"/>
    <w:rsid w:val="003314B3"/>
    <w:rsid w:val="0033399D"/>
    <w:rsid w:val="00333E79"/>
    <w:rsid w:val="003344E2"/>
    <w:rsid w:val="003361CD"/>
    <w:rsid w:val="0033651F"/>
    <w:rsid w:val="00336A28"/>
    <w:rsid w:val="00341AEF"/>
    <w:rsid w:val="003439EA"/>
    <w:rsid w:val="0034602A"/>
    <w:rsid w:val="00346806"/>
    <w:rsid w:val="00346C72"/>
    <w:rsid w:val="0034767D"/>
    <w:rsid w:val="00347681"/>
    <w:rsid w:val="00351A78"/>
    <w:rsid w:val="00353793"/>
    <w:rsid w:val="003555D8"/>
    <w:rsid w:val="003556C4"/>
    <w:rsid w:val="00356BDB"/>
    <w:rsid w:val="00356CEA"/>
    <w:rsid w:val="00357DEE"/>
    <w:rsid w:val="0036070C"/>
    <w:rsid w:val="00360C41"/>
    <w:rsid w:val="00361D69"/>
    <w:rsid w:val="003642CD"/>
    <w:rsid w:val="0036475B"/>
    <w:rsid w:val="00365E36"/>
    <w:rsid w:val="00367EAE"/>
    <w:rsid w:val="00371608"/>
    <w:rsid w:val="00372A54"/>
    <w:rsid w:val="0037304E"/>
    <w:rsid w:val="003812D5"/>
    <w:rsid w:val="00381349"/>
    <w:rsid w:val="0038232E"/>
    <w:rsid w:val="00383D2C"/>
    <w:rsid w:val="00384274"/>
    <w:rsid w:val="0038525A"/>
    <w:rsid w:val="003854F8"/>
    <w:rsid w:val="003855F4"/>
    <w:rsid w:val="00390CBC"/>
    <w:rsid w:val="0039163D"/>
    <w:rsid w:val="00391918"/>
    <w:rsid w:val="0039423D"/>
    <w:rsid w:val="0039474D"/>
    <w:rsid w:val="00394C57"/>
    <w:rsid w:val="00396C94"/>
    <w:rsid w:val="003A1077"/>
    <w:rsid w:val="003A22F2"/>
    <w:rsid w:val="003A5D57"/>
    <w:rsid w:val="003B0F20"/>
    <w:rsid w:val="003B125A"/>
    <w:rsid w:val="003B4CAD"/>
    <w:rsid w:val="003B6FCF"/>
    <w:rsid w:val="003C11B4"/>
    <w:rsid w:val="003C12E2"/>
    <w:rsid w:val="003C30F4"/>
    <w:rsid w:val="003C3D50"/>
    <w:rsid w:val="003C3EC0"/>
    <w:rsid w:val="003D061C"/>
    <w:rsid w:val="003D2B1C"/>
    <w:rsid w:val="003D44B2"/>
    <w:rsid w:val="003D6653"/>
    <w:rsid w:val="003D71CC"/>
    <w:rsid w:val="003D7536"/>
    <w:rsid w:val="003D786C"/>
    <w:rsid w:val="003E0691"/>
    <w:rsid w:val="003E0CDB"/>
    <w:rsid w:val="003E0E44"/>
    <w:rsid w:val="003E1B3D"/>
    <w:rsid w:val="003E4B51"/>
    <w:rsid w:val="003E5C21"/>
    <w:rsid w:val="003E68AB"/>
    <w:rsid w:val="003E6CA9"/>
    <w:rsid w:val="003F0BF1"/>
    <w:rsid w:val="003F176B"/>
    <w:rsid w:val="003F1933"/>
    <w:rsid w:val="003F2ABF"/>
    <w:rsid w:val="003F2BB7"/>
    <w:rsid w:val="003F4206"/>
    <w:rsid w:val="003F5067"/>
    <w:rsid w:val="003F543A"/>
    <w:rsid w:val="003F67F5"/>
    <w:rsid w:val="003F7881"/>
    <w:rsid w:val="003F7A46"/>
    <w:rsid w:val="0040005D"/>
    <w:rsid w:val="00400419"/>
    <w:rsid w:val="00400436"/>
    <w:rsid w:val="0040158D"/>
    <w:rsid w:val="00403F6A"/>
    <w:rsid w:val="004054A7"/>
    <w:rsid w:val="004055CF"/>
    <w:rsid w:val="004107D3"/>
    <w:rsid w:val="00411F77"/>
    <w:rsid w:val="00412253"/>
    <w:rsid w:val="00413402"/>
    <w:rsid w:val="004151C7"/>
    <w:rsid w:val="00415297"/>
    <w:rsid w:val="00420BE8"/>
    <w:rsid w:val="00420F13"/>
    <w:rsid w:val="00421CD9"/>
    <w:rsid w:val="004221E0"/>
    <w:rsid w:val="004231A4"/>
    <w:rsid w:val="004237C9"/>
    <w:rsid w:val="00425662"/>
    <w:rsid w:val="00425747"/>
    <w:rsid w:val="00426F53"/>
    <w:rsid w:val="004270AE"/>
    <w:rsid w:val="00430FAD"/>
    <w:rsid w:val="004318A5"/>
    <w:rsid w:val="004332D2"/>
    <w:rsid w:val="0043361A"/>
    <w:rsid w:val="004367E0"/>
    <w:rsid w:val="00437195"/>
    <w:rsid w:val="0044049D"/>
    <w:rsid w:val="004409CD"/>
    <w:rsid w:val="00451936"/>
    <w:rsid w:val="0045229F"/>
    <w:rsid w:val="00456503"/>
    <w:rsid w:val="004573A0"/>
    <w:rsid w:val="00460187"/>
    <w:rsid w:val="004631E1"/>
    <w:rsid w:val="00465725"/>
    <w:rsid w:val="0046614C"/>
    <w:rsid w:val="0046695A"/>
    <w:rsid w:val="00467FCE"/>
    <w:rsid w:val="004748BD"/>
    <w:rsid w:val="00474EF1"/>
    <w:rsid w:val="00477693"/>
    <w:rsid w:val="00481826"/>
    <w:rsid w:val="00482B4D"/>
    <w:rsid w:val="00482E09"/>
    <w:rsid w:val="0048579F"/>
    <w:rsid w:val="0048639E"/>
    <w:rsid w:val="004865BF"/>
    <w:rsid w:val="0048781C"/>
    <w:rsid w:val="00490379"/>
    <w:rsid w:val="004903EA"/>
    <w:rsid w:val="0049123A"/>
    <w:rsid w:val="00492617"/>
    <w:rsid w:val="00492D39"/>
    <w:rsid w:val="00494952"/>
    <w:rsid w:val="00494A62"/>
    <w:rsid w:val="004967F4"/>
    <w:rsid w:val="004974CB"/>
    <w:rsid w:val="004A14A3"/>
    <w:rsid w:val="004A19D4"/>
    <w:rsid w:val="004A3FAD"/>
    <w:rsid w:val="004A5294"/>
    <w:rsid w:val="004A53D1"/>
    <w:rsid w:val="004A5426"/>
    <w:rsid w:val="004A6449"/>
    <w:rsid w:val="004A646E"/>
    <w:rsid w:val="004A700A"/>
    <w:rsid w:val="004B331D"/>
    <w:rsid w:val="004B3F54"/>
    <w:rsid w:val="004B416F"/>
    <w:rsid w:val="004B445B"/>
    <w:rsid w:val="004B4890"/>
    <w:rsid w:val="004B4FEE"/>
    <w:rsid w:val="004B5C18"/>
    <w:rsid w:val="004B7EDD"/>
    <w:rsid w:val="004C1491"/>
    <w:rsid w:val="004C3CDB"/>
    <w:rsid w:val="004C5423"/>
    <w:rsid w:val="004C73E7"/>
    <w:rsid w:val="004D035D"/>
    <w:rsid w:val="004D0B1E"/>
    <w:rsid w:val="004D3219"/>
    <w:rsid w:val="004D33AB"/>
    <w:rsid w:val="004D36A0"/>
    <w:rsid w:val="004D6E38"/>
    <w:rsid w:val="004E139C"/>
    <w:rsid w:val="004E482F"/>
    <w:rsid w:val="004E4996"/>
    <w:rsid w:val="004F03A0"/>
    <w:rsid w:val="004F11C5"/>
    <w:rsid w:val="004F1FCD"/>
    <w:rsid w:val="004F24F4"/>
    <w:rsid w:val="004F2895"/>
    <w:rsid w:val="004F2ED6"/>
    <w:rsid w:val="004F2F10"/>
    <w:rsid w:val="004F35C0"/>
    <w:rsid w:val="00500FB5"/>
    <w:rsid w:val="00502785"/>
    <w:rsid w:val="00502D60"/>
    <w:rsid w:val="0050450C"/>
    <w:rsid w:val="0050669E"/>
    <w:rsid w:val="00506FA7"/>
    <w:rsid w:val="00511192"/>
    <w:rsid w:val="005124DF"/>
    <w:rsid w:val="00512B23"/>
    <w:rsid w:val="00512CB5"/>
    <w:rsid w:val="00513A9B"/>
    <w:rsid w:val="005152CC"/>
    <w:rsid w:val="00520C07"/>
    <w:rsid w:val="00521459"/>
    <w:rsid w:val="00523B04"/>
    <w:rsid w:val="00523C48"/>
    <w:rsid w:val="00523E51"/>
    <w:rsid w:val="0052572F"/>
    <w:rsid w:val="0052679B"/>
    <w:rsid w:val="00533ADF"/>
    <w:rsid w:val="00534EC1"/>
    <w:rsid w:val="00535710"/>
    <w:rsid w:val="005379DA"/>
    <w:rsid w:val="00537CA4"/>
    <w:rsid w:val="005402EF"/>
    <w:rsid w:val="00541564"/>
    <w:rsid w:val="00543470"/>
    <w:rsid w:val="00543571"/>
    <w:rsid w:val="00543B4E"/>
    <w:rsid w:val="00545E4B"/>
    <w:rsid w:val="00550B00"/>
    <w:rsid w:val="0055362C"/>
    <w:rsid w:val="00553F4A"/>
    <w:rsid w:val="0055547C"/>
    <w:rsid w:val="00560834"/>
    <w:rsid w:val="00561567"/>
    <w:rsid w:val="00563563"/>
    <w:rsid w:val="0056572C"/>
    <w:rsid w:val="005669A4"/>
    <w:rsid w:val="00567906"/>
    <w:rsid w:val="00567CD6"/>
    <w:rsid w:val="005705BC"/>
    <w:rsid w:val="005705E1"/>
    <w:rsid w:val="00570F85"/>
    <w:rsid w:val="00575DBE"/>
    <w:rsid w:val="00576A21"/>
    <w:rsid w:val="005809F1"/>
    <w:rsid w:val="00582D15"/>
    <w:rsid w:val="00583C09"/>
    <w:rsid w:val="0058438D"/>
    <w:rsid w:val="00584520"/>
    <w:rsid w:val="00585534"/>
    <w:rsid w:val="005856AF"/>
    <w:rsid w:val="0058669F"/>
    <w:rsid w:val="00590902"/>
    <w:rsid w:val="005911E2"/>
    <w:rsid w:val="00591E65"/>
    <w:rsid w:val="00594277"/>
    <w:rsid w:val="0059515C"/>
    <w:rsid w:val="00595786"/>
    <w:rsid w:val="00595E72"/>
    <w:rsid w:val="005970DD"/>
    <w:rsid w:val="0059717D"/>
    <w:rsid w:val="005A01AB"/>
    <w:rsid w:val="005A0B7F"/>
    <w:rsid w:val="005A2105"/>
    <w:rsid w:val="005A75BD"/>
    <w:rsid w:val="005B1C6E"/>
    <w:rsid w:val="005B2008"/>
    <w:rsid w:val="005B29F5"/>
    <w:rsid w:val="005B3C66"/>
    <w:rsid w:val="005B3E58"/>
    <w:rsid w:val="005B4576"/>
    <w:rsid w:val="005B4E3B"/>
    <w:rsid w:val="005B62DA"/>
    <w:rsid w:val="005B74EA"/>
    <w:rsid w:val="005C0BF2"/>
    <w:rsid w:val="005C290C"/>
    <w:rsid w:val="005C3822"/>
    <w:rsid w:val="005C3940"/>
    <w:rsid w:val="005C7812"/>
    <w:rsid w:val="005D0047"/>
    <w:rsid w:val="005D0701"/>
    <w:rsid w:val="005D0E9E"/>
    <w:rsid w:val="005D13B6"/>
    <w:rsid w:val="005D17BC"/>
    <w:rsid w:val="005D1CA5"/>
    <w:rsid w:val="005D2A30"/>
    <w:rsid w:val="005D45DF"/>
    <w:rsid w:val="005D5DED"/>
    <w:rsid w:val="005D6ABB"/>
    <w:rsid w:val="005D7267"/>
    <w:rsid w:val="005D74EE"/>
    <w:rsid w:val="005D78E0"/>
    <w:rsid w:val="005E39E2"/>
    <w:rsid w:val="005E4577"/>
    <w:rsid w:val="005E56F7"/>
    <w:rsid w:val="005E5DC6"/>
    <w:rsid w:val="005E6B28"/>
    <w:rsid w:val="005F102E"/>
    <w:rsid w:val="005F13FF"/>
    <w:rsid w:val="005F475F"/>
    <w:rsid w:val="005F489A"/>
    <w:rsid w:val="006024DF"/>
    <w:rsid w:val="00604412"/>
    <w:rsid w:val="00610668"/>
    <w:rsid w:val="00611041"/>
    <w:rsid w:val="0061236B"/>
    <w:rsid w:val="006150C7"/>
    <w:rsid w:val="0061639F"/>
    <w:rsid w:val="00623177"/>
    <w:rsid w:val="00623C14"/>
    <w:rsid w:val="00630A3F"/>
    <w:rsid w:val="006322A2"/>
    <w:rsid w:val="00632F7C"/>
    <w:rsid w:val="00633BDF"/>
    <w:rsid w:val="00636282"/>
    <w:rsid w:val="00644392"/>
    <w:rsid w:val="00651282"/>
    <w:rsid w:val="0065314D"/>
    <w:rsid w:val="00653E8E"/>
    <w:rsid w:val="00655398"/>
    <w:rsid w:val="006557CF"/>
    <w:rsid w:val="00656432"/>
    <w:rsid w:val="00656C94"/>
    <w:rsid w:val="00661F9D"/>
    <w:rsid w:val="00662D7A"/>
    <w:rsid w:val="00664894"/>
    <w:rsid w:val="0067470A"/>
    <w:rsid w:val="00676348"/>
    <w:rsid w:val="00677948"/>
    <w:rsid w:val="00677FF0"/>
    <w:rsid w:val="006804B5"/>
    <w:rsid w:val="006817B0"/>
    <w:rsid w:val="006846D3"/>
    <w:rsid w:val="00687065"/>
    <w:rsid w:val="006924FC"/>
    <w:rsid w:val="00697F96"/>
    <w:rsid w:val="006A1118"/>
    <w:rsid w:val="006A2081"/>
    <w:rsid w:val="006B0754"/>
    <w:rsid w:val="006B07E8"/>
    <w:rsid w:val="006B2074"/>
    <w:rsid w:val="006B41EC"/>
    <w:rsid w:val="006B4464"/>
    <w:rsid w:val="006B749E"/>
    <w:rsid w:val="006B7F72"/>
    <w:rsid w:val="006C383F"/>
    <w:rsid w:val="006C56F0"/>
    <w:rsid w:val="006C5997"/>
    <w:rsid w:val="006C5FB4"/>
    <w:rsid w:val="006C7826"/>
    <w:rsid w:val="006D497A"/>
    <w:rsid w:val="006D5142"/>
    <w:rsid w:val="006E0826"/>
    <w:rsid w:val="006E20AC"/>
    <w:rsid w:val="006E2ACA"/>
    <w:rsid w:val="006E56FE"/>
    <w:rsid w:val="006E5BB0"/>
    <w:rsid w:val="006E6A23"/>
    <w:rsid w:val="006E7650"/>
    <w:rsid w:val="006E7BB8"/>
    <w:rsid w:val="006F30D7"/>
    <w:rsid w:val="006F5B26"/>
    <w:rsid w:val="006F5ECF"/>
    <w:rsid w:val="0070224A"/>
    <w:rsid w:val="00703722"/>
    <w:rsid w:val="0070429B"/>
    <w:rsid w:val="0070531C"/>
    <w:rsid w:val="00705AF3"/>
    <w:rsid w:val="00710A2A"/>
    <w:rsid w:val="00716C14"/>
    <w:rsid w:val="00717D14"/>
    <w:rsid w:val="0072307E"/>
    <w:rsid w:val="00724BA9"/>
    <w:rsid w:val="00725178"/>
    <w:rsid w:val="00725386"/>
    <w:rsid w:val="00727EAD"/>
    <w:rsid w:val="00730CDE"/>
    <w:rsid w:val="00730E7F"/>
    <w:rsid w:val="0073281D"/>
    <w:rsid w:val="00733F78"/>
    <w:rsid w:val="00734BCF"/>
    <w:rsid w:val="007358C2"/>
    <w:rsid w:val="00735AAE"/>
    <w:rsid w:val="00735C1A"/>
    <w:rsid w:val="00735D11"/>
    <w:rsid w:val="00740D28"/>
    <w:rsid w:val="00741A39"/>
    <w:rsid w:val="00741D9F"/>
    <w:rsid w:val="00742081"/>
    <w:rsid w:val="00745FA2"/>
    <w:rsid w:val="00746B18"/>
    <w:rsid w:val="0075144C"/>
    <w:rsid w:val="00755782"/>
    <w:rsid w:val="00764176"/>
    <w:rsid w:val="00765057"/>
    <w:rsid w:val="007672C1"/>
    <w:rsid w:val="0077147C"/>
    <w:rsid w:val="0077342D"/>
    <w:rsid w:val="007767E4"/>
    <w:rsid w:val="007811BD"/>
    <w:rsid w:val="007821FF"/>
    <w:rsid w:val="007822C9"/>
    <w:rsid w:val="0078306E"/>
    <w:rsid w:val="007836AD"/>
    <w:rsid w:val="007865B9"/>
    <w:rsid w:val="007879ED"/>
    <w:rsid w:val="007901CD"/>
    <w:rsid w:val="00790A82"/>
    <w:rsid w:val="00791A82"/>
    <w:rsid w:val="00792393"/>
    <w:rsid w:val="00796C7E"/>
    <w:rsid w:val="00796FAF"/>
    <w:rsid w:val="007A0468"/>
    <w:rsid w:val="007A08A9"/>
    <w:rsid w:val="007A15A1"/>
    <w:rsid w:val="007A1E24"/>
    <w:rsid w:val="007A32C2"/>
    <w:rsid w:val="007A338F"/>
    <w:rsid w:val="007A38E1"/>
    <w:rsid w:val="007A6E53"/>
    <w:rsid w:val="007B1676"/>
    <w:rsid w:val="007B573A"/>
    <w:rsid w:val="007C15F2"/>
    <w:rsid w:val="007C1827"/>
    <w:rsid w:val="007C6742"/>
    <w:rsid w:val="007D41C9"/>
    <w:rsid w:val="007D46B3"/>
    <w:rsid w:val="007D766E"/>
    <w:rsid w:val="007D77AE"/>
    <w:rsid w:val="007D786B"/>
    <w:rsid w:val="007E194E"/>
    <w:rsid w:val="007E54B1"/>
    <w:rsid w:val="007E60C6"/>
    <w:rsid w:val="007E6EEF"/>
    <w:rsid w:val="007E72FE"/>
    <w:rsid w:val="007E73C2"/>
    <w:rsid w:val="007F33A1"/>
    <w:rsid w:val="007F6094"/>
    <w:rsid w:val="007F7A4E"/>
    <w:rsid w:val="007F7C65"/>
    <w:rsid w:val="00803234"/>
    <w:rsid w:val="0080324E"/>
    <w:rsid w:val="00803DE0"/>
    <w:rsid w:val="0080425C"/>
    <w:rsid w:val="0080442B"/>
    <w:rsid w:val="0080685A"/>
    <w:rsid w:val="008131CA"/>
    <w:rsid w:val="0081551F"/>
    <w:rsid w:val="00815AEF"/>
    <w:rsid w:val="00824205"/>
    <w:rsid w:val="00824BC3"/>
    <w:rsid w:val="00825C2A"/>
    <w:rsid w:val="00825D45"/>
    <w:rsid w:val="00826CFC"/>
    <w:rsid w:val="008313F6"/>
    <w:rsid w:val="0083364B"/>
    <w:rsid w:val="0083507C"/>
    <w:rsid w:val="00835656"/>
    <w:rsid w:val="00835B21"/>
    <w:rsid w:val="008437DB"/>
    <w:rsid w:val="00843C7A"/>
    <w:rsid w:val="00844925"/>
    <w:rsid w:val="00844B7B"/>
    <w:rsid w:val="00844C71"/>
    <w:rsid w:val="00844EA2"/>
    <w:rsid w:val="00846B86"/>
    <w:rsid w:val="0084725C"/>
    <w:rsid w:val="008479F3"/>
    <w:rsid w:val="00852DF4"/>
    <w:rsid w:val="00854708"/>
    <w:rsid w:val="008553FC"/>
    <w:rsid w:val="00856153"/>
    <w:rsid w:val="0086059F"/>
    <w:rsid w:val="008619BC"/>
    <w:rsid w:val="00865444"/>
    <w:rsid w:val="0087141B"/>
    <w:rsid w:val="008750A7"/>
    <w:rsid w:val="00880569"/>
    <w:rsid w:val="00880EC8"/>
    <w:rsid w:val="00884B77"/>
    <w:rsid w:val="00884FA8"/>
    <w:rsid w:val="0088589C"/>
    <w:rsid w:val="00886353"/>
    <w:rsid w:val="00886BDC"/>
    <w:rsid w:val="00887F17"/>
    <w:rsid w:val="0089137F"/>
    <w:rsid w:val="00891D50"/>
    <w:rsid w:val="00892673"/>
    <w:rsid w:val="00892A30"/>
    <w:rsid w:val="00894286"/>
    <w:rsid w:val="00895B8E"/>
    <w:rsid w:val="00896764"/>
    <w:rsid w:val="0089744D"/>
    <w:rsid w:val="008A0923"/>
    <w:rsid w:val="008A1C47"/>
    <w:rsid w:val="008A3B83"/>
    <w:rsid w:val="008A59E7"/>
    <w:rsid w:val="008A7789"/>
    <w:rsid w:val="008A7AA6"/>
    <w:rsid w:val="008B4106"/>
    <w:rsid w:val="008B6113"/>
    <w:rsid w:val="008B6123"/>
    <w:rsid w:val="008C2068"/>
    <w:rsid w:val="008C227B"/>
    <w:rsid w:val="008C3094"/>
    <w:rsid w:val="008C34D0"/>
    <w:rsid w:val="008C5EE5"/>
    <w:rsid w:val="008C6AEE"/>
    <w:rsid w:val="008D1000"/>
    <w:rsid w:val="008D290A"/>
    <w:rsid w:val="008D2EC2"/>
    <w:rsid w:val="008D318D"/>
    <w:rsid w:val="008D3598"/>
    <w:rsid w:val="008D53EC"/>
    <w:rsid w:val="008D77AB"/>
    <w:rsid w:val="008E477D"/>
    <w:rsid w:val="008E5BB4"/>
    <w:rsid w:val="008E694A"/>
    <w:rsid w:val="008E7E43"/>
    <w:rsid w:val="008F0708"/>
    <w:rsid w:val="008F0C23"/>
    <w:rsid w:val="008F5612"/>
    <w:rsid w:val="008F5C4F"/>
    <w:rsid w:val="00901641"/>
    <w:rsid w:val="0090194A"/>
    <w:rsid w:val="00902EB1"/>
    <w:rsid w:val="00903FD5"/>
    <w:rsid w:val="0090687F"/>
    <w:rsid w:val="0091091B"/>
    <w:rsid w:val="0091138C"/>
    <w:rsid w:val="0091232D"/>
    <w:rsid w:val="009128FE"/>
    <w:rsid w:val="009132F6"/>
    <w:rsid w:val="009143DF"/>
    <w:rsid w:val="00914C38"/>
    <w:rsid w:val="00915BE4"/>
    <w:rsid w:val="0091626B"/>
    <w:rsid w:val="00916E4B"/>
    <w:rsid w:val="00917445"/>
    <w:rsid w:val="0091793B"/>
    <w:rsid w:val="009204C4"/>
    <w:rsid w:val="0092351A"/>
    <w:rsid w:val="00924096"/>
    <w:rsid w:val="00925F6F"/>
    <w:rsid w:val="0093035E"/>
    <w:rsid w:val="00930DAA"/>
    <w:rsid w:val="009355A9"/>
    <w:rsid w:val="009355B9"/>
    <w:rsid w:val="00936C56"/>
    <w:rsid w:val="00937E99"/>
    <w:rsid w:val="0094044B"/>
    <w:rsid w:val="009404DE"/>
    <w:rsid w:val="0094059B"/>
    <w:rsid w:val="00945639"/>
    <w:rsid w:val="009461C2"/>
    <w:rsid w:val="00951A7C"/>
    <w:rsid w:val="009531FA"/>
    <w:rsid w:val="00953283"/>
    <w:rsid w:val="00953A0A"/>
    <w:rsid w:val="00954F50"/>
    <w:rsid w:val="00954F6B"/>
    <w:rsid w:val="0095672D"/>
    <w:rsid w:val="00957632"/>
    <w:rsid w:val="009617A6"/>
    <w:rsid w:val="00963008"/>
    <w:rsid w:val="00964A1A"/>
    <w:rsid w:val="00964E2C"/>
    <w:rsid w:val="009669A8"/>
    <w:rsid w:val="00967348"/>
    <w:rsid w:val="009725C5"/>
    <w:rsid w:val="00973E72"/>
    <w:rsid w:val="00974863"/>
    <w:rsid w:val="009771EB"/>
    <w:rsid w:val="00984596"/>
    <w:rsid w:val="009846C0"/>
    <w:rsid w:val="00987D2C"/>
    <w:rsid w:val="009902BD"/>
    <w:rsid w:val="00993593"/>
    <w:rsid w:val="00996483"/>
    <w:rsid w:val="009A12EC"/>
    <w:rsid w:val="009A2B27"/>
    <w:rsid w:val="009A3019"/>
    <w:rsid w:val="009A31AD"/>
    <w:rsid w:val="009A56CA"/>
    <w:rsid w:val="009A7118"/>
    <w:rsid w:val="009B180A"/>
    <w:rsid w:val="009B3742"/>
    <w:rsid w:val="009B41EC"/>
    <w:rsid w:val="009B4B98"/>
    <w:rsid w:val="009B6516"/>
    <w:rsid w:val="009C234F"/>
    <w:rsid w:val="009C3C3E"/>
    <w:rsid w:val="009C5016"/>
    <w:rsid w:val="009C5922"/>
    <w:rsid w:val="009D19B8"/>
    <w:rsid w:val="009D3517"/>
    <w:rsid w:val="009D50E0"/>
    <w:rsid w:val="009D7CE8"/>
    <w:rsid w:val="009D7DBF"/>
    <w:rsid w:val="009E02DF"/>
    <w:rsid w:val="009E3E34"/>
    <w:rsid w:val="009E6858"/>
    <w:rsid w:val="009E78DD"/>
    <w:rsid w:val="009F05D5"/>
    <w:rsid w:val="009F0923"/>
    <w:rsid w:val="009F0A6C"/>
    <w:rsid w:val="009F1273"/>
    <w:rsid w:val="009F21F7"/>
    <w:rsid w:val="009F3646"/>
    <w:rsid w:val="009F4BAC"/>
    <w:rsid w:val="009F4FEB"/>
    <w:rsid w:val="009F59D7"/>
    <w:rsid w:val="009F6313"/>
    <w:rsid w:val="009F69A3"/>
    <w:rsid w:val="009F75FD"/>
    <w:rsid w:val="00A00692"/>
    <w:rsid w:val="00A009FD"/>
    <w:rsid w:val="00A00C02"/>
    <w:rsid w:val="00A0401B"/>
    <w:rsid w:val="00A04B30"/>
    <w:rsid w:val="00A06377"/>
    <w:rsid w:val="00A06EF2"/>
    <w:rsid w:val="00A0767E"/>
    <w:rsid w:val="00A078D0"/>
    <w:rsid w:val="00A10E88"/>
    <w:rsid w:val="00A1132D"/>
    <w:rsid w:val="00A13097"/>
    <w:rsid w:val="00A15279"/>
    <w:rsid w:val="00A16711"/>
    <w:rsid w:val="00A168FD"/>
    <w:rsid w:val="00A169F6"/>
    <w:rsid w:val="00A16AB5"/>
    <w:rsid w:val="00A16B32"/>
    <w:rsid w:val="00A21099"/>
    <w:rsid w:val="00A218A9"/>
    <w:rsid w:val="00A21E73"/>
    <w:rsid w:val="00A22245"/>
    <w:rsid w:val="00A2353D"/>
    <w:rsid w:val="00A238A4"/>
    <w:rsid w:val="00A257A0"/>
    <w:rsid w:val="00A26FC4"/>
    <w:rsid w:val="00A33689"/>
    <w:rsid w:val="00A3755B"/>
    <w:rsid w:val="00A40730"/>
    <w:rsid w:val="00A426D1"/>
    <w:rsid w:val="00A4273C"/>
    <w:rsid w:val="00A43ABA"/>
    <w:rsid w:val="00A446D2"/>
    <w:rsid w:val="00A45861"/>
    <w:rsid w:val="00A469D5"/>
    <w:rsid w:val="00A46E2B"/>
    <w:rsid w:val="00A507AD"/>
    <w:rsid w:val="00A518FB"/>
    <w:rsid w:val="00A5312D"/>
    <w:rsid w:val="00A531DD"/>
    <w:rsid w:val="00A536DA"/>
    <w:rsid w:val="00A53D30"/>
    <w:rsid w:val="00A54121"/>
    <w:rsid w:val="00A54328"/>
    <w:rsid w:val="00A547CF"/>
    <w:rsid w:val="00A57449"/>
    <w:rsid w:val="00A57D72"/>
    <w:rsid w:val="00A57F81"/>
    <w:rsid w:val="00A6127E"/>
    <w:rsid w:val="00A6329F"/>
    <w:rsid w:val="00A645DA"/>
    <w:rsid w:val="00A6580F"/>
    <w:rsid w:val="00A678B8"/>
    <w:rsid w:val="00A76319"/>
    <w:rsid w:val="00A8269C"/>
    <w:rsid w:val="00A82986"/>
    <w:rsid w:val="00A83838"/>
    <w:rsid w:val="00A83983"/>
    <w:rsid w:val="00A85BFA"/>
    <w:rsid w:val="00A85D11"/>
    <w:rsid w:val="00A875EC"/>
    <w:rsid w:val="00A90DA7"/>
    <w:rsid w:val="00A9224D"/>
    <w:rsid w:val="00A93233"/>
    <w:rsid w:val="00A93405"/>
    <w:rsid w:val="00A93DAB"/>
    <w:rsid w:val="00A95A5B"/>
    <w:rsid w:val="00A96AF2"/>
    <w:rsid w:val="00A97D5B"/>
    <w:rsid w:val="00AA19E8"/>
    <w:rsid w:val="00AA3D34"/>
    <w:rsid w:val="00AA45E3"/>
    <w:rsid w:val="00AA5367"/>
    <w:rsid w:val="00AA6CC2"/>
    <w:rsid w:val="00AA72B9"/>
    <w:rsid w:val="00AA7739"/>
    <w:rsid w:val="00AA77DC"/>
    <w:rsid w:val="00AB08C0"/>
    <w:rsid w:val="00AB0E4C"/>
    <w:rsid w:val="00AB17AA"/>
    <w:rsid w:val="00AC0501"/>
    <w:rsid w:val="00AC271E"/>
    <w:rsid w:val="00AC2900"/>
    <w:rsid w:val="00AC432A"/>
    <w:rsid w:val="00AC6775"/>
    <w:rsid w:val="00AC67E2"/>
    <w:rsid w:val="00AC79CB"/>
    <w:rsid w:val="00AD0D91"/>
    <w:rsid w:val="00AD1046"/>
    <w:rsid w:val="00AD131F"/>
    <w:rsid w:val="00AD3693"/>
    <w:rsid w:val="00AD3DC1"/>
    <w:rsid w:val="00AD42C5"/>
    <w:rsid w:val="00AD6A63"/>
    <w:rsid w:val="00AD6B31"/>
    <w:rsid w:val="00AD72F6"/>
    <w:rsid w:val="00AE636E"/>
    <w:rsid w:val="00AE68C7"/>
    <w:rsid w:val="00AF080B"/>
    <w:rsid w:val="00AF0D68"/>
    <w:rsid w:val="00AF17E3"/>
    <w:rsid w:val="00AF3916"/>
    <w:rsid w:val="00B02A82"/>
    <w:rsid w:val="00B03199"/>
    <w:rsid w:val="00B0462C"/>
    <w:rsid w:val="00B04F95"/>
    <w:rsid w:val="00B05E2C"/>
    <w:rsid w:val="00B06512"/>
    <w:rsid w:val="00B06BBB"/>
    <w:rsid w:val="00B0793A"/>
    <w:rsid w:val="00B107EF"/>
    <w:rsid w:val="00B10924"/>
    <w:rsid w:val="00B14258"/>
    <w:rsid w:val="00B1489E"/>
    <w:rsid w:val="00B175B2"/>
    <w:rsid w:val="00B2231B"/>
    <w:rsid w:val="00B226D9"/>
    <w:rsid w:val="00B22B64"/>
    <w:rsid w:val="00B2346F"/>
    <w:rsid w:val="00B23E02"/>
    <w:rsid w:val="00B36185"/>
    <w:rsid w:val="00B366A3"/>
    <w:rsid w:val="00B40ED8"/>
    <w:rsid w:val="00B411B4"/>
    <w:rsid w:val="00B41D79"/>
    <w:rsid w:val="00B42F2A"/>
    <w:rsid w:val="00B44B39"/>
    <w:rsid w:val="00B47716"/>
    <w:rsid w:val="00B505CC"/>
    <w:rsid w:val="00B525C1"/>
    <w:rsid w:val="00B52B21"/>
    <w:rsid w:val="00B53C4C"/>
    <w:rsid w:val="00B54B83"/>
    <w:rsid w:val="00B5666C"/>
    <w:rsid w:val="00B56976"/>
    <w:rsid w:val="00B57E5F"/>
    <w:rsid w:val="00B633D1"/>
    <w:rsid w:val="00B63C99"/>
    <w:rsid w:val="00B63CF4"/>
    <w:rsid w:val="00B651E4"/>
    <w:rsid w:val="00B66AC4"/>
    <w:rsid w:val="00B7064A"/>
    <w:rsid w:val="00B72C52"/>
    <w:rsid w:val="00B74726"/>
    <w:rsid w:val="00B75EB3"/>
    <w:rsid w:val="00B761C6"/>
    <w:rsid w:val="00B7689D"/>
    <w:rsid w:val="00B76AE0"/>
    <w:rsid w:val="00B81C3E"/>
    <w:rsid w:val="00B913F8"/>
    <w:rsid w:val="00B91E45"/>
    <w:rsid w:val="00B924AE"/>
    <w:rsid w:val="00B931EE"/>
    <w:rsid w:val="00B93812"/>
    <w:rsid w:val="00B960DC"/>
    <w:rsid w:val="00B97FE9"/>
    <w:rsid w:val="00BA0E16"/>
    <w:rsid w:val="00BA40E1"/>
    <w:rsid w:val="00BA45B4"/>
    <w:rsid w:val="00BA5FEE"/>
    <w:rsid w:val="00BA678E"/>
    <w:rsid w:val="00BA72EF"/>
    <w:rsid w:val="00BA7AED"/>
    <w:rsid w:val="00BA7FB0"/>
    <w:rsid w:val="00BB0286"/>
    <w:rsid w:val="00BB0C7D"/>
    <w:rsid w:val="00BB23F0"/>
    <w:rsid w:val="00BB48E1"/>
    <w:rsid w:val="00BC0B99"/>
    <w:rsid w:val="00BC147C"/>
    <w:rsid w:val="00BD064F"/>
    <w:rsid w:val="00BE06FD"/>
    <w:rsid w:val="00BE078D"/>
    <w:rsid w:val="00BE08BD"/>
    <w:rsid w:val="00BE2898"/>
    <w:rsid w:val="00BE53E8"/>
    <w:rsid w:val="00BF2C53"/>
    <w:rsid w:val="00BF54F3"/>
    <w:rsid w:val="00C0092E"/>
    <w:rsid w:val="00C01429"/>
    <w:rsid w:val="00C03DDE"/>
    <w:rsid w:val="00C03F08"/>
    <w:rsid w:val="00C05065"/>
    <w:rsid w:val="00C06C42"/>
    <w:rsid w:val="00C072A2"/>
    <w:rsid w:val="00C07C81"/>
    <w:rsid w:val="00C10F55"/>
    <w:rsid w:val="00C120A6"/>
    <w:rsid w:val="00C121D0"/>
    <w:rsid w:val="00C13164"/>
    <w:rsid w:val="00C15676"/>
    <w:rsid w:val="00C1591B"/>
    <w:rsid w:val="00C20983"/>
    <w:rsid w:val="00C21563"/>
    <w:rsid w:val="00C22EEA"/>
    <w:rsid w:val="00C23E7C"/>
    <w:rsid w:val="00C2498C"/>
    <w:rsid w:val="00C24A06"/>
    <w:rsid w:val="00C24E83"/>
    <w:rsid w:val="00C250DD"/>
    <w:rsid w:val="00C25146"/>
    <w:rsid w:val="00C26A66"/>
    <w:rsid w:val="00C26F3E"/>
    <w:rsid w:val="00C308A7"/>
    <w:rsid w:val="00C35668"/>
    <w:rsid w:val="00C374E8"/>
    <w:rsid w:val="00C403AA"/>
    <w:rsid w:val="00C42653"/>
    <w:rsid w:val="00C42EBF"/>
    <w:rsid w:val="00C42F80"/>
    <w:rsid w:val="00C43597"/>
    <w:rsid w:val="00C44DCB"/>
    <w:rsid w:val="00C474DC"/>
    <w:rsid w:val="00C509CF"/>
    <w:rsid w:val="00C5164D"/>
    <w:rsid w:val="00C52619"/>
    <w:rsid w:val="00C53889"/>
    <w:rsid w:val="00C550C5"/>
    <w:rsid w:val="00C562EE"/>
    <w:rsid w:val="00C56B39"/>
    <w:rsid w:val="00C6048F"/>
    <w:rsid w:val="00C6091E"/>
    <w:rsid w:val="00C61399"/>
    <w:rsid w:val="00C63056"/>
    <w:rsid w:val="00C64170"/>
    <w:rsid w:val="00C64B84"/>
    <w:rsid w:val="00C657D7"/>
    <w:rsid w:val="00C66582"/>
    <w:rsid w:val="00C66A83"/>
    <w:rsid w:val="00C67FD7"/>
    <w:rsid w:val="00C717DB"/>
    <w:rsid w:val="00C749EE"/>
    <w:rsid w:val="00C8093F"/>
    <w:rsid w:val="00C82B8B"/>
    <w:rsid w:val="00C85194"/>
    <w:rsid w:val="00C87498"/>
    <w:rsid w:val="00C878AB"/>
    <w:rsid w:val="00C87E61"/>
    <w:rsid w:val="00C9099B"/>
    <w:rsid w:val="00C91E63"/>
    <w:rsid w:val="00C949E7"/>
    <w:rsid w:val="00C9624C"/>
    <w:rsid w:val="00CA0983"/>
    <w:rsid w:val="00CA0F86"/>
    <w:rsid w:val="00CA5637"/>
    <w:rsid w:val="00CA5FF8"/>
    <w:rsid w:val="00CA767A"/>
    <w:rsid w:val="00CB0846"/>
    <w:rsid w:val="00CB1171"/>
    <w:rsid w:val="00CB28C6"/>
    <w:rsid w:val="00CB62BF"/>
    <w:rsid w:val="00CB6DE3"/>
    <w:rsid w:val="00CB7982"/>
    <w:rsid w:val="00CC0252"/>
    <w:rsid w:val="00CC0886"/>
    <w:rsid w:val="00CC1870"/>
    <w:rsid w:val="00CC2130"/>
    <w:rsid w:val="00CC6D6F"/>
    <w:rsid w:val="00CD02E1"/>
    <w:rsid w:val="00CD29C1"/>
    <w:rsid w:val="00CD3857"/>
    <w:rsid w:val="00CD3B20"/>
    <w:rsid w:val="00CD4B5F"/>
    <w:rsid w:val="00CD5851"/>
    <w:rsid w:val="00CD606E"/>
    <w:rsid w:val="00CD7575"/>
    <w:rsid w:val="00CD7A78"/>
    <w:rsid w:val="00CE2A0D"/>
    <w:rsid w:val="00CE55B7"/>
    <w:rsid w:val="00CE5FF8"/>
    <w:rsid w:val="00CE61A9"/>
    <w:rsid w:val="00CE648C"/>
    <w:rsid w:val="00CF1D5B"/>
    <w:rsid w:val="00CF3084"/>
    <w:rsid w:val="00CF43DA"/>
    <w:rsid w:val="00CF4AC6"/>
    <w:rsid w:val="00CF4BFA"/>
    <w:rsid w:val="00CF4F10"/>
    <w:rsid w:val="00CF74FE"/>
    <w:rsid w:val="00CF7578"/>
    <w:rsid w:val="00D021A5"/>
    <w:rsid w:val="00D053E8"/>
    <w:rsid w:val="00D07D20"/>
    <w:rsid w:val="00D1706B"/>
    <w:rsid w:val="00D1765D"/>
    <w:rsid w:val="00D21762"/>
    <w:rsid w:val="00D21A33"/>
    <w:rsid w:val="00D22C6B"/>
    <w:rsid w:val="00D23E8F"/>
    <w:rsid w:val="00D24432"/>
    <w:rsid w:val="00D26685"/>
    <w:rsid w:val="00D27007"/>
    <w:rsid w:val="00D276DD"/>
    <w:rsid w:val="00D310CF"/>
    <w:rsid w:val="00D31752"/>
    <w:rsid w:val="00D377A7"/>
    <w:rsid w:val="00D44373"/>
    <w:rsid w:val="00D45A65"/>
    <w:rsid w:val="00D45DE6"/>
    <w:rsid w:val="00D45F07"/>
    <w:rsid w:val="00D47154"/>
    <w:rsid w:val="00D474FC"/>
    <w:rsid w:val="00D5065D"/>
    <w:rsid w:val="00D53881"/>
    <w:rsid w:val="00D53E12"/>
    <w:rsid w:val="00D5528F"/>
    <w:rsid w:val="00D55F46"/>
    <w:rsid w:val="00D60122"/>
    <w:rsid w:val="00D6175E"/>
    <w:rsid w:val="00D6632A"/>
    <w:rsid w:val="00D67668"/>
    <w:rsid w:val="00D67ACF"/>
    <w:rsid w:val="00D70116"/>
    <w:rsid w:val="00D70878"/>
    <w:rsid w:val="00D712B4"/>
    <w:rsid w:val="00D74643"/>
    <w:rsid w:val="00D7529A"/>
    <w:rsid w:val="00D75F16"/>
    <w:rsid w:val="00D7622F"/>
    <w:rsid w:val="00D7629B"/>
    <w:rsid w:val="00D76A32"/>
    <w:rsid w:val="00D77D0C"/>
    <w:rsid w:val="00D820EF"/>
    <w:rsid w:val="00D835B1"/>
    <w:rsid w:val="00D84607"/>
    <w:rsid w:val="00D84886"/>
    <w:rsid w:val="00D84C3A"/>
    <w:rsid w:val="00D8564A"/>
    <w:rsid w:val="00D85B63"/>
    <w:rsid w:val="00D85CA3"/>
    <w:rsid w:val="00D86A27"/>
    <w:rsid w:val="00D93840"/>
    <w:rsid w:val="00D93FB5"/>
    <w:rsid w:val="00D94585"/>
    <w:rsid w:val="00D966FE"/>
    <w:rsid w:val="00DA15D7"/>
    <w:rsid w:val="00DA360F"/>
    <w:rsid w:val="00DA435D"/>
    <w:rsid w:val="00DA594F"/>
    <w:rsid w:val="00DB165F"/>
    <w:rsid w:val="00DB4940"/>
    <w:rsid w:val="00DB5E39"/>
    <w:rsid w:val="00DB6A90"/>
    <w:rsid w:val="00DC1A39"/>
    <w:rsid w:val="00DC217C"/>
    <w:rsid w:val="00DC2C0E"/>
    <w:rsid w:val="00DC3562"/>
    <w:rsid w:val="00DC4181"/>
    <w:rsid w:val="00DC64B6"/>
    <w:rsid w:val="00DC7865"/>
    <w:rsid w:val="00DC7957"/>
    <w:rsid w:val="00DD1837"/>
    <w:rsid w:val="00DD21F2"/>
    <w:rsid w:val="00DD3BCA"/>
    <w:rsid w:val="00DD7485"/>
    <w:rsid w:val="00DD7A1F"/>
    <w:rsid w:val="00DD7B4F"/>
    <w:rsid w:val="00DE296A"/>
    <w:rsid w:val="00DE43AB"/>
    <w:rsid w:val="00DE5B6C"/>
    <w:rsid w:val="00DE6179"/>
    <w:rsid w:val="00DE6C8D"/>
    <w:rsid w:val="00DF14FD"/>
    <w:rsid w:val="00DF24D4"/>
    <w:rsid w:val="00DF43F1"/>
    <w:rsid w:val="00DF69B4"/>
    <w:rsid w:val="00DF6C2E"/>
    <w:rsid w:val="00E009BB"/>
    <w:rsid w:val="00E020D7"/>
    <w:rsid w:val="00E02DDE"/>
    <w:rsid w:val="00E0331D"/>
    <w:rsid w:val="00E0361F"/>
    <w:rsid w:val="00E0411D"/>
    <w:rsid w:val="00E07282"/>
    <w:rsid w:val="00E10D71"/>
    <w:rsid w:val="00E111C7"/>
    <w:rsid w:val="00E14F44"/>
    <w:rsid w:val="00E1751F"/>
    <w:rsid w:val="00E176DF"/>
    <w:rsid w:val="00E2409F"/>
    <w:rsid w:val="00E254AC"/>
    <w:rsid w:val="00E306FB"/>
    <w:rsid w:val="00E30BF4"/>
    <w:rsid w:val="00E30E70"/>
    <w:rsid w:val="00E31B27"/>
    <w:rsid w:val="00E32132"/>
    <w:rsid w:val="00E32719"/>
    <w:rsid w:val="00E34C6B"/>
    <w:rsid w:val="00E35E74"/>
    <w:rsid w:val="00E364BD"/>
    <w:rsid w:val="00E36866"/>
    <w:rsid w:val="00E37335"/>
    <w:rsid w:val="00E4187F"/>
    <w:rsid w:val="00E418A0"/>
    <w:rsid w:val="00E41B52"/>
    <w:rsid w:val="00E4206E"/>
    <w:rsid w:val="00E47EAF"/>
    <w:rsid w:val="00E517DD"/>
    <w:rsid w:val="00E52B7B"/>
    <w:rsid w:val="00E543F9"/>
    <w:rsid w:val="00E57162"/>
    <w:rsid w:val="00E60A1B"/>
    <w:rsid w:val="00E635B9"/>
    <w:rsid w:val="00E64729"/>
    <w:rsid w:val="00E6670A"/>
    <w:rsid w:val="00E67210"/>
    <w:rsid w:val="00E67ADD"/>
    <w:rsid w:val="00E70B33"/>
    <w:rsid w:val="00E72344"/>
    <w:rsid w:val="00E7278D"/>
    <w:rsid w:val="00E7282E"/>
    <w:rsid w:val="00E7419F"/>
    <w:rsid w:val="00E748BD"/>
    <w:rsid w:val="00E76BDA"/>
    <w:rsid w:val="00E80042"/>
    <w:rsid w:val="00E807FB"/>
    <w:rsid w:val="00E831E0"/>
    <w:rsid w:val="00E8322E"/>
    <w:rsid w:val="00E83A9E"/>
    <w:rsid w:val="00E84F6B"/>
    <w:rsid w:val="00E8589A"/>
    <w:rsid w:val="00E8629C"/>
    <w:rsid w:val="00E86CA6"/>
    <w:rsid w:val="00E86D46"/>
    <w:rsid w:val="00E9317C"/>
    <w:rsid w:val="00E94906"/>
    <w:rsid w:val="00E94C64"/>
    <w:rsid w:val="00E95EDD"/>
    <w:rsid w:val="00E975DF"/>
    <w:rsid w:val="00EA0146"/>
    <w:rsid w:val="00EA0DF4"/>
    <w:rsid w:val="00EA15A1"/>
    <w:rsid w:val="00EA1B45"/>
    <w:rsid w:val="00EA2A3C"/>
    <w:rsid w:val="00EA40A4"/>
    <w:rsid w:val="00EA448E"/>
    <w:rsid w:val="00EA520C"/>
    <w:rsid w:val="00EA5F7B"/>
    <w:rsid w:val="00EA7BEC"/>
    <w:rsid w:val="00EB05B8"/>
    <w:rsid w:val="00EB1835"/>
    <w:rsid w:val="00EB1BE0"/>
    <w:rsid w:val="00EB2583"/>
    <w:rsid w:val="00EB39F1"/>
    <w:rsid w:val="00EB41B3"/>
    <w:rsid w:val="00EB4528"/>
    <w:rsid w:val="00EB4CE2"/>
    <w:rsid w:val="00EB6121"/>
    <w:rsid w:val="00EB7735"/>
    <w:rsid w:val="00EB7DCB"/>
    <w:rsid w:val="00EC0804"/>
    <w:rsid w:val="00EC09F9"/>
    <w:rsid w:val="00EC1D4E"/>
    <w:rsid w:val="00EC2A65"/>
    <w:rsid w:val="00EC77B8"/>
    <w:rsid w:val="00ED15A4"/>
    <w:rsid w:val="00ED2FB4"/>
    <w:rsid w:val="00ED3FD7"/>
    <w:rsid w:val="00ED5E23"/>
    <w:rsid w:val="00EE267A"/>
    <w:rsid w:val="00EE267E"/>
    <w:rsid w:val="00EE5B1B"/>
    <w:rsid w:val="00EE7AB5"/>
    <w:rsid w:val="00EF08F8"/>
    <w:rsid w:val="00EF161A"/>
    <w:rsid w:val="00EF3096"/>
    <w:rsid w:val="00EF606F"/>
    <w:rsid w:val="00F01BB4"/>
    <w:rsid w:val="00F029A7"/>
    <w:rsid w:val="00F041B1"/>
    <w:rsid w:val="00F04E5A"/>
    <w:rsid w:val="00F07A3E"/>
    <w:rsid w:val="00F103A5"/>
    <w:rsid w:val="00F121FE"/>
    <w:rsid w:val="00F124F8"/>
    <w:rsid w:val="00F13F7A"/>
    <w:rsid w:val="00F16EE0"/>
    <w:rsid w:val="00F23B38"/>
    <w:rsid w:val="00F23C88"/>
    <w:rsid w:val="00F26A5F"/>
    <w:rsid w:val="00F302D9"/>
    <w:rsid w:val="00F31A1D"/>
    <w:rsid w:val="00F3411D"/>
    <w:rsid w:val="00F34320"/>
    <w:rsid w:val="00F34933"/>
    <w:rsid w:val="00F36025"/>
    <w:rsid w:val="00F361D8"/>
    <w:rsid w:val="00F36894"/>
    <w:rsid w:val="00F40127"/>
    <w:rsid w:val="00F41916"/>
    <w:rsid w:val="00F43156"/>
    <w:rsid w:val="00F43948"/>
    <w:rsid w:val="00F454BB"/>
    <w:rsid w:val="00F46302"/>
    <w:rsid w:val="00F46603"/>
    <w:rsid w:val="00F50E73"/>
    <w:rsid w:val="00F51E12"/>
    <w:rsid w:val="00F523D0"/>
    <w:rsid w:val="00F52A3B"/>
    <w:rsid w:val="00F52BD7"/>
    <w:rsid w:val="00F544FA"/>
    <w:rsid w:val="00F55581"/>
    <w:rsid w:val="00F579CD"/>
    <w:rsid w:val="00F57BFB"/>
    <w:rsid w:val="00F72A2D"/>
    <w:rsid w:val="00F74966"/>
    <w:rsid w:val="00F75716"/>
    <w:rsid w:val="00F772CF"/>
    <w:rsid w:val="00F80EBB"/>
    <w:rsid w:val="00F81000"/>
    <w:rsid w:val="00F83AB0"/>
    <w:rsid w:val="00F846D1"/>
    <w:rsid w:val="00F84E2A"/>
    <w:rsid w:val="00F86173"/>
    <w:rsid w:val="00F92101"/>
    <w:rsid w:val="00F92523"/>
    <w:rsid w:val="00F928E9"/>
    <w:rsid w:val="00F93058"/>
    <w:rsid w:val="00F934A8"/>
    <w:rsid w:val="00F93D37"/>
    <w:rsid w:val="00F9443E"/>
    <w:rsid w:val="00F9570A"/>
    <w:rsid w:val="00F95F28"/>
    <w:rsid w:val="00F96908"/>
    <w:rsid w:val="00F97993"/>
    <w:rsid w:val="00FA0649"/>
    <w:rsid w:val="00FA07D1"/>
    <w:rsid w:val="00FA0F85"/>
    <w:rsid w:val="00FA2D4C"/>
    <w:rsid w:val="00FA5304"/>
    <w:rsid w:val="00FA54D5"/>
    <w:rsid w:val="00FA5E8A"/>
    <w:rsid w:val="00FA7AE1"/>
    <w:rsid w:val="00FA7C28"/>
    <w:rsid w:val="00FA7DB1"/>
    <w:rsid w:val="00FB193C"/>
    <w:rsid w:val="00FB31E9"/>
    <w:rsid w:val="00FB4C02"/>
    <w:rsid w:val="00FC06A2"/>
    <w:rsid w:val="00FC22EC"/>
    <w:rsid w:val="00FC3B84"/>
    <w:rsid w:val="00FC4E14"/>
    <w:rsid w:val="00FC609A"/>
    <w:rsid w:val="00FC64DF"/>
    <w:rsid w:val="00FC690A"/>
    <w:rsid w:val="00FD3F10"/>
    <w:rsid w:val="00FD438B"/>
    <w:rsid w:val="00FD5138"/>
    <w:rsid w:val="00FD5941"/>
    <w:rsid w:val="00FD683A"/>
    <w:rsid w:val="00FD7679"/>
    <w:rsid w:val="00FE099B"/>
    <w:rsid w:val="00FE1009"/>
    <w:rsid w:val="00FE1F96"/>
    <w:rsid w:val="00FE278F"/>
    <w:rsid w:val="00FE4959"/>
    <w:rsid w:val="00FE4B42"/>
    <w:rsid w:val="00FE58E4"/>
    <w:rsid w:val="00FF1D83"/>
    <w:rsid w:val="00FF2EE0"/>
    <w:rsid w:val="00FF6224"/>
    <w:rsid w:val="00F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34F2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0569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880569"/>
    <w:pPr>
      <w:keepNext/>
      <w:numPr>
        <w:numId w:val="3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ClassHeading"/>
    <w:basedOn w:val="Heading1"/>
    <w:next w:val="Normal"/>
    <w:link w:val="Heading2Char"/>
    <w:qFormat/>
    <w:rsid w:val="00880569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qFormat/>
    <w:rsid w:val="000D3C30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link w:val="Heading4Char"/>
    <w:qFormat/>
    <w:rsid w:val="00880569"/>
    <w:pPr>
      <w:widowControl/>
      <w:numPr>
        <w:ilvl w:val="0"/>
        <w:numId w:val="0"/>
      </w:numPr>
      <w:suppressLineNumbers/>
      <w:spacing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880569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880569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880569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880569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80569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5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805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80569"/>
  </w:style>
  <w:style w:type="character" w:styleId="Hyperlink">
    <w:name w:val="Hyperlink"/>
    <w:uiPriority w:val="99"/>
    <w:rsid w:val="00880569"/>
    <w:rPr>
      <w:color w:val="0000FF"/>
      <w:u w:val="single"/>
    </w:rPr>
  </w:style>
  <w:style w:type="paragraph" w:styleId="NormalWeb">
    <w:name w:val="Normal (Web)"/>
    <w:basedOn w:val="Normal"/>
    <w:uiPriority w:val="99"/>
    <w:rsid w:val="00880569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880569"/>
    <w:rPr>
      <w:color w:val="800080"/>
      <w:u w:val="single"/>
    </w:rPr>
  </w:style>
  <w:style w:type="paragraph" w:styleId="DocumentMap">
    <w:name w:val="Document Map"/>
    <w:basedOn w:val="Normal"/>
    <w:semiHidden/>
    <w:rsid w:val="00880569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880569"/>
    <w:rPr>
      <w:i/>
    </w:rPr>
  </w:style>
  <w:style w:type="character" w:styleId="CommentReference">
    <w:name w:val="annotation reference"/>
    <w:semiHidden/>
    <w:rsid w:val="0088056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80569"/>
  </w:style>
  <w:style w:type="paragraph" w:styleId="TOC1">
    <w:name w:val="toc 1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880569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880569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880569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880569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880569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880569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880569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">
    <w:name w:val="Body Text"/>
    <w:basedOn w:val="Normal"/>
    <w:rsid w:val="00880569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link w:val="BlockTextChar"/>
    <w:rsid w:val="00880569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880569"/>
    <w:pPr>
      <w:spacing w:after="120"/>
      <w:ind w:firstLine="210"/>
    </w:pPr>
  </w:style>
  <w:style w:type="paragraph" w:styleId="BodyTextIndent">
    <w:name w:val="Body Text Indent"/>
    <w:basedOn w:val="Normal"/>
    <w:rsid w:val="00880569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880569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88056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80569"/>
    <w:pPr>
      <w:spacing w:after="120"/>
      <w:ind w:left="360"/>
    </w:pPr>
    <w:rPr>
      <w:sz w:val="16"/>
    </w:rPr>
  </w:style>
  <w:style w:type="paragraph" w:customStyle="1" w:styleId="Bodytext0">
    <w:name w:val="Bodytext"/>
    <w:basedOn w:val="Normal"/>
    <w:link w:val="BodytextChar"/>
    <w:rsid w:val="00880569"/>
    <w:pPr>
      <w:ind w:left="1080"/>
      <w:jc w:val="both"/>
    </w:pPr>
  </w:style>
  <w:style w:type="paragraph" w:customStyle="1" w:styleId="BodyNum">
    <w:name w:val="BodyNum"/>
    <w:basedOn w:val="Bodytext0"/>
    <w:rsid w:val="00880569"/>
    <w:pPr>
      <w:numPr>
        <w:numId w:val="14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C0092E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C0092E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880569"/>
    <w:pPr>
      <w:spacing w:before="120" w:after="120"/>
    </w:pPr>
    <w:rPr>
      <w:b/>
    </w:rPr>
  </w:style>
  <w:style w:type="paragraph" w:styleId="Closing">
    <w:name w:val="Closing"/>
    <w:basedOn w:val="Normal"/>
    <w:rsid w:val="00880569"/>
    <w:pPr>
      <w:ind w:left="4320"/>
    </w:pPr>
  </w:style>
  <w:style w:type="paragraph" w:customStyle="1" w:styleId="coverart">
    <w:name w:val="coverart"/>
    <w:next w:val="Normal"/>
    <w:rsid w:val="00880569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880569"/>
  </w:style>
  <w:style w:type="paragraph" w:styleId="EndnoteText">
    <w:name w:val="endnote text"/>
    <w:basedOn w:val="Normal"/>
    <w:semiHidden/>
    <w:rsid w:val="00880569"/>
  </w:style>
  <w:style w:type="paragraph" w:styleId="EnvelopeAddress">
    <w:name w:val="envelope address"/>
    <w:basedOn w:val="Normal"/>
    <w:rsid w:val="00880569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880569"/>
  </w:style>
  <w:style w:type="character" w:styleId="FootnoteReference">
    <w:name w:val="footnote reference"/>
    <w:semiHidden/>
    <w:rsid w:val="00880569"/>
    <w:rPr>
      <w:vertAlign w:val="superscript"/>
    </w:rPr>
  </w:style>
  <w:style w:type="paragraph" w:styleId="FootnoteText">
    <w:name w:val="footnote text"/>
    <w:basedOn w:val="Normal"/>
    <w:semiHidden/>
    <w:rsid w:val="00880569"/>
  </w:style>
  <w:style w:type="paragraph" w:styleId="Index1">
    <w:name w:val="index 1"/>
    <w:basedOn w:val="Normal"/>
    <w:next w:val="Normal"/>
    <w:autoRedefine/>
    <w:semiHidden/>
    <w:rsid w:val="0088056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8056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8056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8056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8056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8056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8056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8056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8056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880569"/>
    <w:rPr>
      <w:b/>
    </w:rPr>
  </w:style>
  <w:style w:type="paragraph" w:styleId="List">
    <w:name w:val="List"/>
    <w:basedOn w:val="Normal"/>
    <w:rsid w:val="00880569"/>
    <w:pPr>
      <w:ind w:left="360" w:hanging="360"/>
    </w:pPr>
  </w:style>
  <w:style w:type="paragraph" w:customStyle="1" w:styleId="List1">
    <w:name w:val="List1"/>
    <w:basedOn w:val="Normal"/>
    <w:rsid w:val="00880569"/>
    <w:pPr>
      <w:spacing w:after="120"/>
      <w:ind w:left="360" w:hanging="360"/>
    </w:pPr>
  </w:style>
  <w:style w:type="paragraph" w:styleId="List2">
    <w:name w:val="List 2"/>
    <w:basedOn w:val="Normal"/>
    <w:rsid w:val="00880569"/>
    <w:pPr>
      <w:ind w:left="720" w:hanging="360"/>
    </w:pPr>
  </w:style>
  <w:style w:type="paragraph" w:styleId="List3">
    <w:name w:val="List 3"/>
    <w:basedOn w:val="Normal"/>
    <w:rsid w:val="00880569"/>
    <w:pPr>
      <w:ind w:left="1080" w:hanging="360"/>
    </w:pPr>
  </w:style>
  <w:style w:type="paragraph" w:styleId="List4">
    <w:name w:val="List 4"/>
    <w:basedOn w:val="Normal"/>
    <w:rsid w:val="00880569"/>
    <w:pPr>
      <w:ind w:left="1440" w:hanging="360"/>
    </w:pPr>
  </w:style>
  <w:style w:type="paragraph" w:styleId="List5">
    <w:name w:val="List 5"/>
    <w:basedOn w:val="Normal"/>
    <w:rsid w:val="00880569"/>
    <w:pPr>
      <w:ind w:left="1800" w:hanging="360"/>
    </w:pPr>
  </w:style>
  <w:style w:type="paragraph" w:styleId="ListBullet">
    <w:name w:val="List Bullet"/>
    <w:basedOn w:val="Normal"/>
    <w:autoRedefine/>
    <w:rsid w:val="00880569"/>
    <w:pPr>
      <w:numPr>
        <w:numId w:val="4"/>
      </w:numPr>
    </w:pPr>
  </w:style>
  <w:style w:type="paragraph" w:styleId="ListBullet2">
    <w:name w:val="List Bullet 2"/>
    <w:basedOn w:val="Normal"/>
    <w:autoRedefine/>
    <w:rsid w:val="00880569"/>
    <w:pPr>
      <w:numPr>
        <w:numId w:val="5"/>
      </w:numPr>
    </w:pPr>
  </w:style>
  <w:style w:type="paragraph" w:styleId="ListBullet3">
    <w:name w:val="List Bullet 3"/>
    <w:basedOn w:val="Normal"/>
    <w:autoRedefine/>
    <w:rsid w:val="00880569"/>
    <w:pPr>
      <w:numPr>
        <w:numId w:val="6"/>
      </w:numPr>
    </w:pPr>
  </w:style>
  <w:style w:type="paragraph" w:styleId="ListBullet4">
    <w:name w:val="List Bullet 4"/>
    <w:basedOn w:val="Normal"/>
    <w:autoRedefine/>
    <w:rsid w:val="00880569"/>
    <w:pPr>
      <w:numPr>
        <w:numId w:val="7"/>
      </w:numPr>
    </w:pPr>
  </w:style>
  <w:style w:type="paragraph" w:styleId="ListBullet5">
    <w:name w:val="List Bullet 5"/>
    <w:basedOn w:val="Normal"/>
    <w:autoRedefine/>
    <w:rsid w:val="00880569"/>
    <w:pPr>
      <w:numPr>
        <w:numId w:val="8"/>
      </w:numPr>
    </w:pPr>
  </w:style>
  <w:style w:type="paragraph" w:styleId="ListContinue">
    <w:name w:val="List Continue"/>
    <w:basedOn w:val="Normal"/>
    <w:rsid w:val="00880569"/>
    <w:pPr>
      <w:spacing w:after="120"/>
      <w:ind w:left="360"/>
    </w:pPr>
  </w:style>
  <w:style w:type="paragraph" w:styleId="ListContinue2">
    <w:name w:val="List Continue 2"/>
    <w:basedOn w:val="Normal"/>
    <w:rsid w:val="00880569"/>
    <w:pPr>
      <w:spacing w:after="120"/>
      <w:ind w:left="720"/>
    </w:pPr>
  </w:style>
  <w:style w:type="paragraph" w:styleId="ListContinue3">
    <w:name w:val="List Continue 3"/>
    <w:basedOn w:val="Normal"/>
    <w:rsid w:val="00880569"/>
    <w:pPr>
      <w:spacing w:after="120"/>
      <w:ind w:left="1080"/>
    </w:pPr>
  </w:style>
  <w:style w:type="paragraph" w:styleId="ListContinue4">
    <w:name w:val="List Continue 4"/>
    <w:basedOn w:val="Normal"/>
    <w:rsid w:val="00880569"/>
    <w:pPr>
      <w:spacing w:after="120"/>
      <w:ind w:left="1440"/>
    </w:pPr>
  </w:style>
  <w:style w:type="paragraph" w:styleId="ListContinue5">
    <w:name w:val="List Continue 5"/>
    <w:basedOn w:val="Normal"/>
    <w:rsid w:val="00880569"/>
    <w:pPr>
      <w:spacing w:after="120"/>
      <w:ind w:left="1800"/>
    </w:pPr>
  </w:style>
  <w:style w:type="paragraph" w:styleId="ListNumber">
    <w:name w:val="List Number"/>
    <w:basedOn w:val="Normal"/>
    <w:rsid w:val="00880569"/>
    <w:pPr>
      <w:numPr>
        <w:numId w:val="9"/>
      </w:numPr>
    </w:pPr>
  </w:style>
  <w:style w:type="paragraph" w:styleId="ListNumber2">
    <w:name w:val="List Number 2"/>
    <w:basedOn w:val="Normal"/>
    <w:rsid w:val="00880569"/>
    <w:pPr>
      <w:numPr>
        <w:numId w:val="10"/>
      </w:numPr>
    </w:pPr>
  </w:style>
  <w:style w:type="paragraph" w:styleId="ListNumber3">
    <w:name w:val="List Number 3"/>
    <w:basedOn w:val="Normal"/>
    <w:rsid w:val="00880569"/>
    <w:pPr>
      <w:numPr>
        <w:numId w:val="11"/>
      </w:numPr>
    </w:pPr>
  </w:style>
  <w:style w:type="paragraph" w:styleId="ListNumber4">
    <w:name w:val="List Number 4"/>
    <w:basedOn w:val="Normal"/>
    <w:rsid w:val="00880569"/>
    <w:pPr>
      <w:numPr>
        <w:numId w:val="12"/>
      </w:numPr>
    </w:pPr>
  </w:style>
  <w:style w:type="paragraph" w:styleId="ListNumber5">
    <w:name w:val="List Number 5"/>
    <w:basedOn w:val="Normal"/>
    <w:rsid w:val="00880569"/>
    <w:pPr>
      <w:tabs>
        <w:tab w:val="num" w:pos="1800"/>
      </w:tabs>
      <w:ind w:left="1800" w:hanging="360"/>
    </w:pPr>
  </w:style>
  <w:style w:type="paragraph" w:styleId="MacroText">
    <w:name w:val="macro"/>
    <w:semiHidden/>
    <w:rsid w:val="0088056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880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880569"/>
    <w:pPr>
      <w:ind w:left="720"/>
    </w:pPr>
  </w:style>
  <w:style w:type="paragraph" w:styleId="NoteHeading">
    <w:name w:val="Note Heading"/>
    <w:basedOn w:val="Normal"/>
    <w:next w:val="Normal"/>
    <w:rsid w:val="00880569"/>
  </w:style>
  <w:style w:type="paragraph" w:styleId="PlainText">
    <w:name w:val="Plain Text"/>
    <w:basedOn w:val="Normal"/>
    <w:rsid w:val="00880569"/>
    <w:rPr>
      <w:rFonts w:ascii="Courier New" w:hAnsi="Courier New"/>
    </w:rPr>
  </w:style>
  <w:style w:type="paragraph" w:styleId="Salutation">
    <w:name w:val="Salutation"/>
    <w:basedOn w:val="Normal"/>
    <w:next w:val="Normal"/>
    <w:rsid w:val="00880569"/>
  </w:style>
  <w:style w:type="paragraph" w:styleId="Signature">
    <w:name w:val="Signature"/>
    <w:basedOn w:val="Normal"/>
    <w:rsid w:val="00880569"/>
    <w:pPr>
      <w:ind w:left="4320"/>
    </w:pPr>
  </w:style>
  <w:style w:type="paragraph" w:customStyle="1" w:styleId="Style3">
    <w:name w:val="Style3"/>
    <w:rsid w:val="00880569"/>
    <w:rPr>
      <w:rFonts w:ascii="Arial" w:hAnsi="Arial"/>
      <w:noProof/>
    </w:rPr>
  </w:style>
  <w:style w:type="paragraph" w:styleId="Subtitle">
    <w:name w:val="Subtitle"/>
    <w:basedOn w:val="Normal"/>
    <w:qFormat/>
    <w:rsid w:val="00880569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880569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880569"/>
    <w:pPr>
      <w:ind w:left="400" w:hanging="400"/>
    </w:pPr>
  </w:style>
  <w:style w:type="paragraph" w:customStyle="1" w:styleId="tabletext">
    <w:name w:val="table_text"/>
    <w:basedOn w:val="Normal"/>
    <w:rsid w:val="00880569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0"/>
    <w:rsid w:val="00880569"/>
    <w:pPr>
      <w:spacing w:after="26"/>
    </w:pPr>
    <w:rPr>
      <w:iCs/>
    </w:rPr>
  </w:style>
  <w:style w:type="paragraph" w:customStyle="1" w:styleId="tablehead">
    <w:name w:val="tablehead"/>
    <w:basedOn w:val="tabletext0"/>
    <w:rsid w:val="00880569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880569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880569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880569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880569"/>
    <w:rPr>
      <w:b/>
      <w:bCs/>
    </w:rPr>
  </w:style>
  <w:style w:type="paragraph" w:customStyle="1" w:styleId="listlast">
    <w:name w:val="listlast"/>
    <w:basedOn w:val="List1"/>
    <w:next w:val="Normal"/>
    <w:rsid w:val="00880569"/>
    <w:pPr>
      <w:widowControl/>
      <w:spacing w:after="240"/>
    </w:pPr>
  </w:style>
  <w:style w:type="paragraph" w:styleId="BalloonText">
    <w:name w:val="Balloon Text"/>
    <w:basedOn w:val="Normal"/>
    <w:semiHidden/>
    <w:rsid w:val="00880569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880569"/>
    <w:pPr>
      <w:jc w:val="both"/>
    </w:pPr>
  </w:style>
  <w:style w:type="character" w:styleId="Strong">
    <w:name w:val="Strong"/>
    <w:qFormat/>
    <w:rsid w:val="00880569"/>
    <w:rPr>
      <w:b/>
      <w:bCs/>
    </w:rPr>
  </w:style>
  <w:style w:type="paragraph" w:customStyle="1" w:styleId="Tabletext1">
    <w:name w:val="Table text"/>
    <w:basedOn w:val="Normal"/>
    <w:rsid w:val="00880569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880569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880569"/>
    <w:pPr>
      <w:ind w:left="1080"/>
      <w:jc w:val="both"/>
    </w:pPr>
  </w:style>
  <w:style w:type="paragraph" w:customStyle="1" w:styleId="BulletedList">
    <w:name w:val="Bulleted List"/>
    <w:basedOn w:val="Body"/>
    <w:rsid w:val="00880569"/>
    <w:pPr>
      <w:numPr>
        <w:ilvl w:val="1"/>
        <w:numId w:val="13"/>
      </w:numPr>
      <w:spacing w:before="0" w:after="120"/>
    </w:pPr>
  </w:style>
  <w:style w:type="paragraph" w:styleId="HTMLPreformatted">
    <w:name w:val="HTML Preformatted"/>
    <w:basedOn w:val="Normal"/>
    <w:rsid w:val="00880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880569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880569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880569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64E2C"/>
    <w:rPr>
      <w:b/>
      <w:bCs/>
    </w:rPr>
  </w:style>
  <w:style w:type="character" w:customStyle="1" w:styleId="BodytextChar">
    <w:name w:val="Bodytext Char"/>
    <w:link w:val="Bodytext0"/>
    <w:rsid w:val="00EF08F8"/>
    <w:rPr>
      <w:rFonts w:ascii="Arial" w:hAnsi="Arial"/>
      <w:lang w:val="en-US" w:eastAsia="en-US" w:bidi="ar-SA"/>
    </w:rPr>
  </w:style>
  <w:style w:type="character" w:customStyle="1" w:styleId="Heading2Char">
    <w:name w:val="Heading 2 Char"/>
    <w:aliases w:val="ClassHeading Char"/>
    <w:link w:val="Heading2"/>
    <w:rsid w:val="004974CB"/>
    <w:rPr>
      <w:rFonts w:ascii="Arial" w:hAnsi="Arial"/>
      <w:b/>
      <w:color w:val="800080"/>
      <w:sz w:val="32"/>
    </w:rPr>
  </w:style>
  <w:style w:type="character" w:customStyle="1" w:styleId="Heading4Char">
    <w:name w:val="Heading 4 Char"/>
    <w:link w:val="Heading4"/>
    <w:rsid w:val="004974CB"/>
    <w:rPr>
      <w:rFonts w:ascii="Arial" w:hAnsi="Arial"/>
      <w:b/>
      <w:bCs/>
      <w:color w:val="333333"/>
      <w:sz w:val="24"/>
      <w:lang w:val="en-US" w:eastAsia="en-US" w:bidi="ar-SA"/>
    </w:rPr>
  </w:style>
  <w:style w:type="paragraph" w:styleId="Revision">
    <w:name w:val="Revision"/>
    <w:hidden/>
    <w:uiPriority w:val="99"/>
    <w:semiHidden/>
    <w:rsid w:val="00644392"/>
    <w:rPr>
      <w:rFonts w:ascii="Arial" w:hAnsi="Arial"/>
    </w:rPr>
  </w:style>
  <w:style w:type="paragraph" w:customStyle="1" w:styleId="Normalt">
    <w:name w:val="Normalt"/>
    <w:basedOn w:val="Normal"/>
    <w:rsid w:val="003A1077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3A1077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553F4A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2935BC"/>
    <w:pPr>
      <w:ind w:left="720"/>
      <w:contextualSpacing/>
    </w:pPr>
  </w:style>
  <w:style w:type="paragraph" w:customStyle="1" w:styleId="Heading1Numbered">
    <w:name w:val="Heading 1 Numbered"/>
    <w:basedOn w:val="Heading1"/>
    <w:next w:val="BodyText"/>
    <w:rsid w:val="00E64729"/>
    <w:pPr>
      <w:pageBreakBefore/>
      <w:widowControl/>
      <w:numPr>
        <w:numId w:val="15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spacing w:before="0" w:after="480" w:line="240" w:lineRule="auto"/>
      <w:ind w:right="0"/>
    </w:pPr>
    <w:rPr>
      <w:bCs/>
      <w:noProof/>
      <w:color w:val="000000"/>
      <w:sz w:val="32"/>
      <w:szCs w:val="32"/>
    </w:rPr>
  </w:style>
  <w:style w:type="paragraph" w:customStyle="1" w:styleId="Heading2Numbered">
    <w:name w:val="Heading 2 Numbered"/>
    <w:basedOn w:val="Heading2"/>
    <w:next w:val="BodyText"/>
    <w:rsid w:val="00E64729"/>
    <w:pPr>
      <w:widowControl/>
      <w:numPr>
        <w:numId w:val="15"/>
      </w:numPr>
      <w:spacing w:before="360" w:after="60" w:line="240" w:lineRule="auto"/>
      <w:ind w:right="0"/>
    </w:pPr>
    <w:rPr>
      <w:rFonts w:cs="Arial"/>
      <w:bCs/>
      <w:color w:val="000000"/>
      <w:sz w:val="24"/>
      <w:szCs w:val="28"/>
    </w:rPr>
  </w:style>
  <w:style w:type="paragraph" w:customStyle="1" w:styleId="Heading3Numbered">
    <w:name w:val="Heading 3 Numbered"/>
    <w:basedOn w:val="Heading3"/>
    <w:next w:val="BodyText"/>
    <w:rsid w:val="00E64729"/>
    <w:pPr>
      <w:widowControl/>
      <w:numPr>
        <w:numId w:val="15"/>
      </w:numPr>
      <w:spacing w:before="240" w:after="60" w:line="240" w:lineRule="auto"/>
      <w:ind w:right="0"/>
    </w:pPr>
    <w:rPr>
      <w:rFonts w:cs="Arial"/>
      <w:bCs w:val="0"/>
      <w:color w:val="000000"/>
      <w:sz w:val="20"/>
      <w:szCs w:val="26"/>
    </w:rPr>
  </w:style>
  <w:style w:type="paragraph" w:customStyle="1" w:styleId="Heading4Numbered">
    <w:name w:val="Heading 4 Numbered"/>
    <w:basedOn w:val="Heading4"/>
    <w:next w:val="BodyText"/>
    <w:rsid w:val="00E64729"/>
    <w:pPr>
      <w:numPr>
        <w:ilvl w:val="3"/>
        <w:numId w:val="15"/>
      </w:numPr>
      <w:suppressLineNumbers w:val="0"/>
      <w:tabs>
        <w:tab w:val="left" w:pos="900"/>
      </w:tabs>
      <w:spacing w:before="180" w:after="60"/>
    </w:pPr>
    <w:rPr>
      <w:rFonts w:cs="Arial"/>
      <w:bCs w:val="0"/>
      <w:i/>
      <w:iCs/>
      <w:color w:val="000000"/>
      <w:sz w:val="20"/>
      <w:szCs w:val="292"/>
    </w:rPr>
  </w:style>
  <w:style w:type="paragraph" w:customStyle="1" w:styleId="Heading5Numbered">
    <w:name w:val="Heading 5 Numbered"/>
    <w:basedOn w:val="Heading4Numbered"/>
    <w:next w:val="BodyText"/>
    <w:autoRedefine/>
    <w:rsid w:val="00EA7BEC"/>
    <w:pPr>
      <w:numPr>
        <w:ilvl w:val="4"/>
      </w:numPr>
      <w:outlineLvl w:val="4"/>
    </w:pPr>
  </w:style>
  <w:style w:type="paragraph" w:customStyle="1" w:styleId="Text2">
    <w:name w:val="Text 2"/>
    <w:basedOn w:val="Normal"/>
    <w:rsid w:val="00B761C6"/>
    <w:pPr>
      <w:widowControl/>
      <w:spacing w:before="0" w:after="0" w:line="320" w:lineRule="exact"/>
      <w:ind w:left="994" w:right="0"/>
      <w:jc w:val="both"/>
    </w:pPr>
    <w:rPr>
      <w:rFonts w:ascii="Times New Roman" w:hAnsi="Times New Roman"/>
      <w:sz w:val="22"/>
      <w:lang w:val="en-AU"/>
    </w:rPr>
  </w:style>
  <w:style w:type="character" w:styleId="Emphasis">
    <w:name w:val="Emphasis"/>
    <w:basedOn w:val="DefaultParagraphFont"/>
    <w:qFormat/>
    <w:rsid w:val="00B761C6"/>
    <w:rPr>
      <w:i/>
      <w:iCs/>
    </w:rPr>
  </w:style>
  <w:style w:type="paragraph" w:customStyle="1" w:styleId="Callout">
    <w:name w:val="Callout"/>
    <w:basedOn w:val="Normal"/>
    <w:rsid w:val="00EA7BEC"/>
    <w:pPr>
      <w:keepNext/>
      <w:keepLines/>
      <w:widowControl/>
      <w:numPr>
        <w:numId w:val="16"/>
      </w:numPr>
      <w:pBdr>
        <w:top w:val="thinThickThinMediumGap" w:sz="12" w:space="3" w:color="auto"/>
        <w:left w:val="thinThickThinMediumGap" w:sz="12" w:space="4" w:color="auto"/>
        <w:bottom w:val="thinThickThinMediumGap" w:sz="12" w:space="3" w:color="auto"/>
        <w:right w:val="thinThickThinMediumGap" w:sz="12" w:space="4" w:color="auto"/>
      </w:pBdr>
      <w:spacing w:before="120" w:after="120" w:line="276" w:lineRule="auto"/>
      <w:ind w:left="907" w:right="907" w:hanging="187"/>
      <w:jc w:val="both"/>
    </w:pPr>
    <w:rPr>
      <w:rFonts w:ascii="Tahoma" w:hAnsi="Tahoma" w:cs="Tahoma"/>
      <w:b/>
      <w:color w:val="FF0000"/>
      <w:sz w:val="18"/>
      <w:szCs w:val="22"/>
    </w:rPr>
  </w:style>
  <w:style w:type="paragraph" w:customStyle="1" w:styleId="Style1">
    <w:name w:val="Style1"/>
    <w:basedOn w:val="Heading3"/>
    <w:next w:val="ListNumber3"/>
    <w:qFormat/>
    <w:rsid w:val="006846D3"/>
    <w:pPr>
      <w:numPr>
        <w:ilvl w:val="0"/>
        <w:numId w:val="0"/>
      </w:numPr>
      <w:ind w:left="1098" w:hanging="1008"/>
    </w:pPr>
  </w:style>
  <w:style w:type="paragraph" w:customStyle="1" w:styleId="StyleHeading4NumberedLeft006Firstline0">
    <w:name w:val="Style Heading 4 Numbered + Left:  0.06&quot; First line:  0&quot;"/>
    <w:basedOn w:val="ListBullet3"/>
    <w:rsid w:val="006846D3"/>
    <w:pPr>
      <w:ind w:left="90" w:firstLine="0"/>
    </w:pPr>
    <w:rPr>
      <w:bCs/>
    </w:rPr>
  </w:style>
  <w:style w:type="paragraph" w:customStyle="1" w:styleId="Style2">
    <w:name w:val="Style2"/>
    <w:basedOn w:val="Heading5Numbered"/>
    <w:qFormat/>
    <w:rsid w:val="006846D3"/>
    <w:pPr>
      <w:numPr>
        <w:ilvl w:val="0"/>
        <w:numId w:val="0"/>
      </w:numPr>
      <w:ind w:left="1098" w:hanging="1008"/>
    </w:pPr>
    <w:rPr>
      <w:color w:val="5F497A" w:themeColor="accent4" w:themeShade="BF"/>
    </w:rPr>
  </w:style>
  <w:style w:type="character" w:customStyle="1" w:styleId="BlockTextChar">
    <w:name w:val="Block Text Char"/>
    <w:link w:val="BlockText"/>
    <w:locked/>
    <w:rsid w:val="00A97D5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360C41"/>
    <w:rPr>
      <w:rFonts w:ascii="Arial" w:hAnsi="Arial"/>
      <w:b/>
      <w:color w:val="000080"/>
      <w:sz w:val="36"/>
    </w:rPr>
  </w:style>
  <w:style w:type="character" w:customStyle="1" w:styleId="htmltxt1">
    <w:name w:val="html_txt1"/>
    <w:basedOn w:val="DefaultParagraphFont"/>
    <w:rsid w:val="0056572C"/>
    <w:rPr>
      <w:color w:val="000000"/>
    </w:rPr>
  </w:style>
  <w:style w:type="character" w:customStyle="1" w:styleId="htmltag1">
    <w:name w:val="html_tag1"/>
    <w:basedOn w:val="DefaultParagraphFont"/>
    <w:rsid w:val="0056572C"/>
    <w:rPr>
      <w:color w:val="0000FF"/>
    </w:rPr>
  </w:style>
  <w:style w:type="character" w:customStyle="1" w:styleId="htmlelm1">
    <w:name w:val="html_elm1"/>
    <w:basedOn w:val="DefaultParagraphFont"/>
    <w:rsid w:val="0056572C"/>
    <w:rPr>
      <w:color w:val="800000"/>
    </w:rPr>
  </w:style>
  <w:style w:type="character" w:customStyle="1" w:styleId="htmlcha1">
    <w:name w:val="html_cha1"/>
    <w:basedOn w:val="DefaultParagraphFont"/>
    <w:rsid w:val="0056572C"/>
    <w:rPr>
      <w:color w:val="FF0000"/>
    </w:rPr>
  </w:style>
  <w:style w:type="paragraph" w:customStyle="1" w:styleId="Default">
    <w:name w:val="Default"/>
    <w:rsid w:val="00365E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ppendix">
    <w:name w:val="appendix"/>
    <w:basedOn w:val="Normal"/>
    <w:next w:val="Normal"/>
    <w:autoRedefine/>
    <w:rsid w:val="00AC0501"/>
    <w:pPr>
      <w:keepNext/>
      <w:widowControl/>
      <w:numPr>
        <w:ilvl w:val="1"/>
        <w:numId w:val="17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tabs>
        <w:tab w:val="clear" w:pos="2160"/>
        <w:tab w:val="num" w:pos="2340"/>
      </w:tabs>
      <w:spacing w:before="360" w:after="120" w:line="240" w:lineRule="auto"/>
      <w:ind w:right="0" w:hanging="180"/>
      <w:outlineLvl w:val="0"/>
    </w:pPr>
    <w:rPr>
      <w:rFonts w:ascii="Arial Bold" w:hAnsi="Arial Bold"/>
      <w:b/>
      <w:bCs/>
      <w:color w:val="000000"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0569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880569"/>
    <w:pPr>
      <w:keepNext/>
      <w:numPr>
        <w:numId w:val="3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ClassHeading"/>
    <w:basedOn w:val="Heading1"/>
    <w:next w:val="Normal"/>
    <w:link w:val="Heading2Char"/>
    <w:qFormat/>
    <w:rsid w:val="00880569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qFormat/>
    <w:rsid w:val="000D3C30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link w:val="Heading4Char"/>
    <w:qFormat/>
    <w:rsid w:val="00880569"/>
    <w:pPr>
      <w:widowControl/>
      <w:numPr>
        <w:ilvl w:val="0"/>
        <w:numId w:val="0"/>
      </w:numPr>
      <w:suppressLineNumbers/>
      <w:spacing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880569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880569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880569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880569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80569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5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805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80569"/>
  </w:style>
  <w:style w:type="character" w:styleId="Hyperlink">
    <w:name w:val="Hyperlink"/>
    <w:uiPriority w:val="99"/>
    <w:rsid w:val="00880569"/>
    <w:rPr>
      <w:color w:val="0000FF"/>
      <w:u w:val="single"/>
    </w:rPr>
  </w:style>
  <w:style w:type="paragraph" w:styleId="NormalWeb">
    <w:name w:val="Normal (Web)"/>
    <w:basedOn w:val="Normal"/>
    <w:uiPriority w:val="99"/>
    <w:rsid w:val="00880569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880569"/>
    <w:rPr>
      <w:color w:val="800080"/>
      <w:u w:val="single"/>
    </w:rPr>
  </w:style>
  <w:style w:type="paragraph" w:styleId="DocumentMap">
    <w:name w:val="Document Map"/>
    <w:basedOn w:val="Normal"/>
    <w:semiHidden/>
    <w:rsid w:val="00880569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880569"/>
    <w:rPr>
      <w:i/>
    </w:rPr>
  </w:style>
  <w:style w:type="character" w:styleId="CommentReference">
    <w:name w:val="annotation reference"/>
    <w:semiHidden/>
    <w:rsid w:val="0088056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80569"/>
  </w:style>
  <w:style w:type="paragraph" w:styleId="TOC1">
    <w:name w:val="toc 1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880569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880569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880569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880569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880569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880569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880569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">
    <w:name w:val="Body Text"/>
    <w:basedOn w:val="Normal"/>
    <w:rsid w:val="00880569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link w:val="BlockTextChar"/>
    <w:rsid w:val="00880569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880569"/>
    <w:pPr>
      <w:spacing w:after="120"/>
      <w:ind w:firstLine="210"/>
    </w:pPr>
  </w:style>
  <w:style w:type="paragraph" w:styleId="BodyTextIndent">
    <w:name w:val="Body Text Indent"/>
    <w:basedOn w:val="Normal"/>
    <w:rsid w:val="00880569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880569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88056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80569"/>
    <w:pPr>
      <w:spacing w:after="120"/>
      <w:ind w:left="360"/>
    </w:pPr>
    <w:rPr>
      <w:sz w:val="16"/>
    </w:rPr>
  </w:style>
  <w:style w:type="paragraph" w:customStyle="1" w:styleId="Bodytext0">
    <w:name w:val="Bodytext"/>
    <w:basedOn w:val="Normal"/>
    <w:link w:val="BodytextChar"/>
    <w:rsid w:val="00880569"/>
    <w:pPr>
      <w:ind w:left="1080"/>
      <w:jc w:val="both"/>
    </w:pPr>
  </w:style>
  <w:style w:type="paragraph" w:customStyle="1" w:styleId="BodyNum">
    <w:name w:val="BodyNum"/>
    <w:basedOn w:val="Bodytext0"/>
    <w:rsid w:val="00880569"/>
    <w:pPr>
      <w:numPr>
        <w:numId w:val="14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C0092E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C0092E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880569"/>
    <w:pPr>
      <w:spacing w:before="120" w:after="120"/>
    </w:pPr>
    <w:rPr>
      <w:b/>
    </w:rPr>
  </w:style>
  <w:style w:type="paragraph" w:styleId="Closing">
    <w:name w:val="Closing"/>
    <w:basedOn w:val="Normal"/>
    <w:rsid w:val="00880569"/>
    <w:pPr>
      <w:ind w:left="4320"/>
    </w:pPr>
  </w:style>
  <w:style w:type="paragraph" w:customStyle="1" w:styleId="coverart">
    <w:name w:val="coverart"/>
    <w:next w:val="Normal"/>
    <w:rsid w:val="00880569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880569"/>
  </w:style>
  <w:style w:type="paragraph" w:styleId="EndnoteText">
    <w:name w:val="endnote text"/>
    <w:basedOn w:val="Normal"/>
    <w:semiHidden/>
    <w:rsid w:val="00880569"/>
  </w:style>
  <w:style w:type="paragraph" w:styleId="EnvelopeAddress">
    <w:name w:val="envelope address"/>
    <w:basedOn w:val="Normal"/>
    <w:rsid w:val="00880569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880569"/>
  </w:style>
  <w:style w:type="character" w:styleId="FootnoteReference">
    <w:name w:val="footnote reference"/>
    <w:semiHidden/>
    <w:rsid w:val="00880569"/>
    <w:rPr>
      <w:vertAlign w:val="superscript"/>
    </w:rPr>
  </w:style>
  <w:style w:type="paragraph" w:styleId="FootnoteText">
    <w:name w:val="footnote text"/>
    <w:basedOn w:val="Normal"/>
    <w:semiHidden/>
    <w:rsid w:val="00880569"/>
  </w:style>
  <w:style w:type="paragraph" w:styleId="Index1">
    <w:name w:val="index 1"/>
    <w:basedOn w:val="Normal"/>
    <w:next w:val="Normal"/>
    <w:autoRedefine/>
    <w:semiHidden/>
    <w:rsid w:val="0088056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8056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8056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8056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8056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8056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8056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8056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8056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880569"/>
    <w:rPr>
      <w:b/>
    </w:rPr>
  </w:style>
  <w:style w:type="paragraph" w:styleId="List">
    <w:name w:val="List"/>
    <w:basedOn w:val="Normal"/>
    <w:rsid w:val="00880569"/>
    <w:pPr>
      <w:ind w:left="360" w:hanging="360"/>
    </w:pPr>
  </w:style>
  <w:style w:type="paragraph" w:customStyle="1" w:styleId="List1">
    <w:name w:val="List1"/>
    <w:basedOn w:val="Normal"/>
    <w:rsid w:val="00880569"/>
    <w:pPr>
      <w:spacing w:after="120"/>
      <w:ind w:left="360" w:hanging="360"/>
    </w:pPr>
  </w:style>
  <w:style w:type="paragraph" w:styleId="List2">
    <w:name w:val="List 2"/>
    <w:basedOn w:val="Normal"/>
    <w:rsid w:val="00880569"/>
    <w:pPr>
      <w:ind w:left="720" w:hanging="360"/>
    </w:pPr>
  </w:style>
  <w:style w:type="paragraph" w:styleId="List3">
    <w:name w:val="List 3"/>
    <w:basedOn w:val="Normal"/>
    <w:rsid w:val="00880569"/>
    <w:pPr>
      <w:ind w:left="1080" w:hanging="360"/>
    </w:pPr>
  </w:style>
  <w:style w:type="paragraph" w:styleId="List4">
    <w:name w:val="List 4"/>
    <w:basedOn w:val="Normal"/>
    <w:rsid w:val="00880569"/>
    <w:pPr>
      <w:ind w:left="1440" w:hanging="360"/>
    </w:pPr>
  </w:style>
  <w:style w:type="paragraph" w:styleId="List5">
    <w:name w:val="List 5"/>
    <w:basedOn w:val="Normal"/>
    <w:rsid w:val="00880569"/>
    <w:pPr>
      <w:ind w:left="1800" w:hanging="360"/>
    </w:pPr>
  </w:style>
  <w:style w:type="paragraph" w:styleId="ListBullet">
    <w:name w:val="List Bullet"/>
    <w:basedOn w:val="Normal"/>
    <w:autoRedefine/>
    <w:rsid w:val="00880569"/>
    <w:pPr>
      <w:numPr>
        <w:numId w:val="4"/>
      </w:numPr>
    </w:pPr>
  </w:style>
  <w:style w:type="paragraph" w:styleId="ListBullet2">
    <w:name w:val="List Bullet 2"/>
    <w:basedOn w:val="Normal"/>
    <w:autoRedefine/>
    <w:rsid w:val="00880569"/>
    <w:pPr>
      <w:numPr>
        <w:numId w:val="5"/>
      </w:numPr>
    </w:pPr>
  </w:style>
  <w:style w:type="paragraph" w:styleId="ListBullet3">
    <w:name w:val="List Bullet 3"/>
    <w:basedOn w:val="Normal"/>
    <w:autoRedefine/>
    <w:rsid w:val="00880569"/>
    <w:pPr>
      <w:numPr>
        <w:numId w:val="6"/>
      </w:numPr>
    </w:pPr>
  </w:style>
  <w:style w:type="paragraph" w:styleId="ListBullet4">
    <w:name w:val="List Bullet 4"/>
    <w:basedOn w:val="Normal"/>
    <w:autoRedefine/>
    <w:rsid w:val="00880569"/>
    <w:pPr>
      <w:numPr>
        <w:numId w:val="7"/>
      </w:numPr>
    </w:pPr>
  </w:style>
  <w:style w:type="paragraph" w:styleId="ListBullet5">
    <w:name w:val="List Bullet 5"/>
    <w:basedOn w:val="Normal"/>
    <w:autoRedefine/>
    <w:rsid w:val="00880569"/>
    <w:pPr>
      <w:numPr>
        <w:numId w:val="8"/>
      </w:numPr>
    </w:pPr>
  </w:style>
  <w:style w:type="paragraph" w:styleId="ListContinue">
    <w:name w:val="List Continue"/>
    <w:basedOn w:val="Normal"/>
    <w:rsid w:val="00880569"/>
    <w:pPr>
      <w:spacing w:after="120"/>
      <w:ind w:left="360"/>
    </w:pPr>
  </w:style>
  <w:style w:type="paragraph" w:styleId="ListContinue2">
    <w:name w:val="List Continue 2"/>
    <w:basedOn w:val="Normal"/>
    <w:rsid w:val="00880569"/>
    <w:pPr>
      <w:spacing w:after="120"/>
      <w:ind w:left="720"/>
    </w:pPr>
  </w:style>
  <w:style w:type="paragraph" w:styleId="ListContinue3">
    <w:name w:val="List Continue 3"/>
    <w:basedOn w:val="Normal"/>
    <w:rsid w:val="00880569"/>
    <w:pPr>
      <w:spacing w:after="120"/>
      <w:ind w:left="1080"/>
    </w:pPr>
  </w:style>
  <w:style w:type="paragraph" w:styleId="ListContinue4">
    <w:name w:val="List Continue 4"/>
    <w:basedOn w:val="Normal"/>
    <w:rsid w:val="00880569"/>
    <w:pPr>
      <w:spacing w:after="120"/>
      <w:ind w:left="1440"/>
    </w:pPr>
  </w:style>
  <w:style w:type="paragraph" w:styleId="ListContinue5">
    <w:name w:val="List Continue 5"/>
    <w:basedOn w:val="Normal"/>
    <w:rsid w:val="00880569"/>
    <w:pPr>
      <w:spacing w:after="120"/>
      <w:ind w:left="1800"/>
    </w:pPr>
  </w:style>
  <w:style w:type="paragraph" w:styleId="ListNumber">
    <w:name w:val="List Number"/>
    <w:basedOn w:val="Normal"/>
    <w:rsid w:val="00880569"/>
    <w:pPr>
      <w:numPr>
        <w:numId w:val="9"/>
      </w:numPr>
    </w:pPr>
  </w:style>
  <w:style w:type="paragraph" w:styleId="ListNumber2">
    <w:name w:val="List Number 2"/>
    <w:basedOn w:val="Normal"/>
    <w:rsid w:val="00880569"/>
    <w:pPr>
      <w:numPr>
        <w:numId w:val="10"/>
      </w:numPr>
    </w:pPr>
  </w:style>
  <w:style w:type="paragraph" w:styleId="ListNumber3">
    <w:name w:val="List Number 3"/>
    <w:basedOn w:val="Normal"/>
    <w:rsid w:val="00880569"/>
    <w:pPr>
      <w:numPr>
        <w:numId w:val="11"/>
      </w:numPr>
    </w:pPr>
  </w:style>
  <w:style w:type="paragraph" w:styleId="ListNumber4">
    <w:name w:val="List Number 4"/>
    <w:basedOn w:val="Normal"/>
    <w:rsid w:val="00880569"/>
    <w:pPr>
      <w:numPr>
        <w:numId w:val="12"/>
      </w:numPr>
    </w:pPr>
  </w:style>
  <w:style w:type="paragraph" w:styleId="ListNumber5">
    <w:name w:val="List Number 5"/>
    <w:basedOn w:val="Normal"/>
    <w:rsid w:val="00880569"/>
    <w:pPr>
      <w:tabs>
        <w:tab w:val="num" w:pos="1800"/>
      </w:tabs>
      <w:ind w:left="1800" w:hanging="360"/>
    </w:pPr>
  </w:style>
  <w:style w:type="paragraph" w:styleId="MacroText">
    <w:name w:val="macro"/>
    <w:semiHidden/>
    <w:rsid w:val="0088056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880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880569"/>
    <w:pPr>
      <w:ind w:left="720"/>
    </w:pPr>
  </w:style>
  <w:style w:type="paragraph" w:styleId="NoteHeading">
    <w:name w:val="Note Heading"/>
    <w:basedOn w:val="Normal"/>
    <w:next w:val="Normal"/>
    <w:rsid w:val="00880569"/>
  </w:style>
  <w:style w:type="paragraph" w:styleId="PlainText">
    <w:name w:val="Plain Text"/>
    <w:basedOn w:val="Normal"/>
    <w:rsid w:val="00880569"/>
    <w:rPr>
      <w:rFonts w:ascii="Courier New" w:hAnsi="Courier New"/>
    </w:rPr>
  </w:style>
  <w:style w:type="paragraph" w:styleId="Salutation">
    <w:name w:val="Salutation"/>
    <w:basedOn w:val="Normal"/>
    <w:next w:val="Normal"/>
    <w:rsid w:val="00880569"/>
  </w:style>
  <w:style w:type="paragraph" w:styleId="Signature">
    <w:name w:val="Signature"/>
    <w:basedOn w:val="Normal"/>
    <w:rsid w:val="00880569"/>
    <w:pPr>
      <w:ind w:left="4320"/>
    </w:pPr>
  </w:style>
  <w:style w:type="paragraph" w:customStyle="1" w:styleId="Style3">
    <w:name w:val="Style3"/>
    <w:rsid w:val="00880569"/>
    <w:rPr>
      <w:rFonts w:ascii="Arial" w:hAnsi="Arial"/>
      <w:noProof/>
    </w:rPr>
  </w:style>
  <w:style w:type="paragraph" w:styleId="Subtitle">
    <w:name w:val="Subtitle"/>
    <w:basedOn w:val="Normal"/>
    <w:qFormat/>
    <w:rsid w:val="00880569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880569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880569"/>
    <w:pPr>
      <w:ind w:left="400" w:hanging="400"/>
    </w:pPr>
  </w:style>
  <w:style w:type="paragraph" w:customStyle="1" w:styleId="tabletext">
    <w:name w:val="table_text"/>
    <w:basedOn w:val="Normal"/>
    <w:rsid w:val="00880569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0"/>
    <w:rsid w:val="00880569"/>
    <w:pPr>
      <w:spacing w:after="26"/>
    </w:pPr>
    <w:rPr>
      <w:iCs/>
    </w:rPr>
  </w:style>
  <w:style w:type="paragraph" w:customStyle="1" w:styleId="tablehead">
    <w:name w:val="tablehead"/>
    <w:basedOn w:val="tabletext0"/>
    <w:rsid w:val="00880569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880569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880569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880569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880569"/>
    <w:rPr>
      <w:b/>
      <w:bCs/>
    </w:rPr>
  </w:style>
  <w:style w:type="paragraph" w:customStyle="1" w:styleId="listlast">
    <w:name w:val="listlast"/>
    <w:basedOn w:val="List1"/>
    <w:next w:val="Normal"/>
    <w:rsid w:val="00880569"/>
    <w:pPr>
      <w:widowControl/>
      <w:spacing w:after="240"/>
    </w:pPr>
  </w:style>
  <w:style w:type="paragraph" w:styleId="BalloonText">
    <w:name w:val="Balloon Text"/>
    <w:basedOn w:val="Normal"/>
    <w:semiHidden/>
    <w:rsid w:val="00880569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880569"/>
    <w:pPr>
      <w:jc w:val="both"/>
    </w:pPr>
  </w:style>
  <w:style w:type="character" w:styleId="Strong">
    <w:name w:val="Strong"/>
    <w:qFormat/>
    <w:rsid w:val="00880569"/>
    <w:rPr>
      <w:b/>
      <w:bCs/>
    </w:rPr>
  </w:style>
  <w:style w:type="paragraph" w:customStyle="1" w:styleId="Tabletext1">
    <w:name w:val="Table text"/>
    <w:basedOn w:val="Normal"/>
    <w:rsid w:val="00880569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880569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880569"/>
    <w:pPr>
      <w:ind w:left="1080"/>
      <w:jc w:val="both"/>
    </w:pPr>
  </w:style>
  <w:style w:type="paragraph" w:customStyle="1" w:styleId="BulletedList">
    <w:name w:val="Bulleted List"/>
    <w:basedOn w:val="Body"/>
    <w:rsid w:val="00880569"/>
    <w:pPr>
      <w:numPr>
        <w:ilvl w:val="1"/>
        <w:numId w:val="13"/>
      </w:numPr>
      <w:spacing w:before="0" w:after="120"/>
    </w:pPr>
  </w:style>
  <w:style w:type="paragraph" w:styleId="HTMLPreformatted">
    <w:name w:val="HTML Preformatted"/>
    <w:basedOn w:val="Normal"/>
    <w:rsid w:val="00880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880569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880569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880569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64E2C"/>
    <w:rPr>
      <w:b/>
      <w:bCs/>
    </w:rPr>
  </w:style>
  <w:style w:type="character" w:customStyle="1" w:styleId="BodytextChar">
    <w:name w:val="Bodytext Char"/>
    <w:link w:val="Bodytext0"/>
    <w:rsid w:val="00EF08F8"/>
    <w:rPr>
      <w:rFonts w:ascii="Arial" w:hAnsi="Arial"/>
      <w:lang w:val="en-US" w:eastAsia="en-US" w:bidi="ar-SA"/>
    </w:rPr>
  </w:style>
  <w:style w:type="character" w:customStyle="1" w:styleId="Heading2Char">
    <w:name w:val="Heading 2 Char"/>
    <w:aliases w:val="ClassHeading Char"/>
    <w:link w:val="Heading2"/>
    <w:rsid w:val="004974CB"/>
    <w:rPr>
      <w:rFonts w:ascii="Arial" w:hAnsi="Arial"/>
      <w:b/>
      <w:color w:val="800080"/>
      <w:sz w:val="32"/>
    </w:rPr>
  </w:style>
  <w:style w:type="character" w:customStyle="1" w:styleId="Heading4Char">
    <w:name w:val="Heading 4 Char"/>
    <w:link w:val="Heading4"/>
    <w:rsid w:val="004974CB"/>
    <w:rPr>
      <w:rFonts w:ascii="Arial" w:hAnsi="Arial"/>
      <w:b/>
      <w:bCs/>
      <w:color w:val="333333"/>
      <w:sz w:val="24"/>
      <w:lang w:val="en-US" w:eastAsia="en-US" w:bidi="ar-SA"/>
    </w:rPr>
  </w:style>
  <w:style w:type="paragraph" w:styleId="Revision">
    <w:name w:val="Revision"/>
    <w:hidden/>
    <w:uiPriority w:val="99"/>
    <w:semiHidden/>
    <w:rsid w:val="00644392"/>
    <w:rPr>
      <w:rFonts w:ascii="Arial" w:hAnsi="Arial"/>
    </w:rPr>
  </w:style>
  <w:style w:type="paragraph" w:customStyle="1" w:styleId="Normalt">
    <w:name w:val="Normalt"/>
    <w:basedOn w:val="Normal"/>
    <w:rsid w:val="003A1077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3A1077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553F4A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2935BC"/>
    <w:pPr>
      <w:ind w:left="720"/>
      <w:contextualSpacing/>
    </w:pPr>
  </w:style>
  <w:style w:type="paragraph" w:customStyle="1" w:styleId="Heading1Numbered">
    <w:name w:val="Heading 1 Numbered"/>
    <w:basedOn w:val="Heading1"/>
    <w:next w:val="BodyText"/>
    <w:rsid w:val="00E64729"/>
    <w:pPr>
      <w:pageBreakBefore/>
      <w:widowControl/>
      <w:numPr>
        <w:numId w:val="15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spacing w:before="0" w:after="480" w:line="240" w:lineRule="auto"/>
      <w:ind w:right="0"/>
    </w:pPr>
    <w:rPr>
      <w:bCs/>
      <w:noProof/>
      <w:color w:val="000000"/>
      <w:sz w:val="32"/>
      <w:szCs w:val="32"/>
    </w:rPr>
  </w:style>
  <w:style w:type="paragraph" w:customStyle="1" w:styleId="Heading2Numbered">
    <w:name w:val="Heading 2 Numbered"/>
    <w:basedOn w:val="Heading2"/>
    <w:next w:val="BodyText"/>
    <w:rsid w:val="00E64729"/>
    <w:pPr>
      <w:widowControl/>
      <w:numPr>
        <w:numId w:val="15"/>
      </w:numPr>
      <w:spacing w:before="360" w:after="60" w:line="240" w:lineRule="auto"/>
      <w:ind w:right="0"/>
    </w:pPr>
    <w:rPr>
      <w:rFonts w:cs="Arial"/>
      <w:bCs/>
      <w:color w:val="000000"/>
      <w:sz w:val="24"/>
      <w:szCs w:val="28"/>
    </w:rPr>
  </w:style>
  <w:style w:type="paragraph" w:customStyle="1" w:styleId="Heading3Numbered">
    <w:name w:val="Heading 3 Numbered"/>
    <w:basedOn w:val="Heading3"/>
    <w:next w:val="BodyText"/>
    <w:rsid w:val="00E64729"/>
    <w:pPr>
      <w:widowControl/>
      <w:numPr>
        <w:numId w:val="15"/>
      </w:numPr>
      <w:spacing w:before="240" w:after="60" w:line="240" w:lineRule="auto"/>
      <w:ind w:right="0"/>
    </w:pPr>
    <w:rPr>
      <w:rFonts w:cs="Arial"/>
      <w:bCs w:val="0"/>
      <w:color w:val="000000"/>
      <w:sz w:val="20"/>
      <w:szCs w:val="26"/>
    </w:rPr>
  </w:style>
  <w:style w:type="paragraph" w:customStyle="1" w:styleId="Heading4Numbered">
    <w:name w:val="Heading 4 Numbered"/>
    <w:basedOn w:val="Heading4"/>
    <w:next w:val="BodyText"/>
    <w:rsid w:val="00E64729"/>
    <w:pPr>
      <w:numPr>
        <w:ilvl w:val="3"/>
        <w:numId w:val="15"/>
      </w:numPr>
      <w:suppressLineNumbers w:val="0"/>
      <w:tabs>
        <w:tab w:val="left" w:pos="900"/>
      </w:tabs>
      <w:spacing w:before="180" w:after="60"/>
    </w:pPr>
    <w:rPr>
      <w:rFonts w:cs="Arial"/>
      <w:bCs w:val="0"/>
      <w:i/>
      <w:iCs/>
      <w:color w:val="000000"/>
      <w:sz w:val="20"/>
      <w:szCs w:val="292"/>
    </w:rPr>
  </w:style>
  <w:style w:type="paragraph" w:customStyle="1" w:styleId="Heading5Numbered">
    <w:name w:val="Heading 5 Numbered"/>
    <w:basedOn w:val="Heading4Numbered"/>
    <w:next w:val="BodyText"/>
    <w:autoRedefine/>
    <w:rsid w:val="00EA7BEC"/>
    <w:pPr>
      <w:numPr>
        <w:ilvl w:val="4"/>
      </w:numPr>
      <w:outlineLvl w:val="4"/>
    </w:pPr>
  </w:style>
  <w:style w:type="paragraph" w:customStyle="1" w:styleId="Text2">
    <w:name w:val="Text 2"/>
    <w:basedOn w:val="Normal"/>
    <w:rsid w:val="00B761C6"/>
    <w:pPr>
      <w:widowControl/>
      <w:spacing w:before="0" w:after="0" w:line="320" w:lineRule="exact"/>
      <w:ind w:left="994" w:right="0"/>
      <w:jc w:val="both"/>
    </w:pPr>
    <w:rPr>
      <w:rFonts w:ascii="Times New Roman" w:hAnsi="Times New Roman"/>
      <w:sz w:val="22"/>
      <w:lang w:val="en-AU"/>
    </w:rPr>
  </w:style>
  <w:style w:type="character" w:styleId="Emphasis">
    <w:name w:val="Emphasis"/>
    <w:basedOn w:val="DefaultParagraphFont"/>
    <w:qFormat/>
    <w:rsid w:val="00B761C6"/>
    <w:rPr>
      <w:i/>
      <w:iCs/>
    </w:rPr>
  </w:style>
  <w:style w:type="paragraph" w:customStyle="1" w:styleId="Callout">
    <w:name w:val="Callout"/>
    <w:basedOn w:val="Normal"/>
    <w:rsid w:val="00EA7BEC"/>
    <w:pPr>
      <w:keepNext/>
      <w:keepLines/>
      <w:widowControl/>
      <w:numPr>
        <w:numId w:val="16"/>
      </w:numPr>
      <w:pBdr>
        <w:top w:val="thinThickThinMediumGap" w:sz="12" w:space="3" w:color="auto"/>
        <w:left w:val="thinThickThinMediumGap" w:sz="12" w:space="4" w:color="auto"/>
        <w:bottom w:val="thinThickThinMediumGap" w:sz="12" w:space="3" w:color="auto"/>
        <w:right w:val="thinThickThinMediumGap" w:sz="12" w:space="4" w:color="auto"/>
      </w:pBdr>
      <w:spacing w:before="120" w:after="120" w:line="276" w:lineRule="auto"/>
      <w:ind w:left="907" w:right="907" w:hanging="187"/>
      <w:jc w:val="both"/>
    </w:pPr>
    <w:rPr>
      <w:rFonts w:ascii="Tahoma" w:hAnsi="Tahoma" w:cs="Tahoma"/>
      <w:b/>
      <w:color w:val="FF0000"/>
      <w:sz w:val="18"/>
      <w:szCs w:val="22"/>
    </w:rPr>
  </w:style>
  <w:style w:type="paragraph" w:customStyle="1" w:styleId="Style1">
    <w:name w:val="Style1"/>
    <w:basedOn w:val="Heading3"/>
    <w:next w:val="ListNumber3"/>
    <w:qFormat/>
    <w:rsid w:val="006846D3"/>
    <w:pPr>
      <w:numPr>
        <w:ilvl w:val="0"/>
        <w:numId w:val="0"/>
      </w:numPr>
      <w:ind w:left="1098" w:hanging="1008"/>
    </w:pPr>
  </w:style>
  <w:style w:type="paragraph" w:customStyle="1" w:styleId="StyleHeading4NumberedLeft006Firstline0">
    <w:name w:val="Style Heading 4 Numbered + Left:  0.06&quot; First line:  0&quot;"/>
    <w:basedOn w:val="ListBullet3"/>
    <w:rsid w:val="006846D3"/>
    <w:pPr>
      <w:ind w:left="90" w:firstLine="0"/>
    </w:pPr>
    <w:rPr>
      <w:bCs/>
    </w:rPr>
  </w:style>
  <w:style w:type="paragraph" w:customStyle="1" w:styleId="Style2">
    <w:name w:val="Style2"/>
    <w:basedOn w:val="Heading5Numbered"/>
    <w:qFormat/>
    <w:rsid w:val="006846D3"/>
    <w:pPr>
      <w:numPr>
        <w:ilvl w:val="0"/>
        <w:numId w:val="0"/>
      </w:numPr>
      <w:ind w:left="1098" w:hanging="1008"/>
    </w:pPr>
    <w:rPr>
      <w:color w:val="5F497A" w:themeColor="accent4" w:themeShade="BF"/>
    </w:rPr>
  </w:style>
  <w:style w:type="character" w:customStyle="1" w:styleId="BlockTextChar">
    <w:name w:val="Block Text Char"/>
    <w:link w:val="BlockText"/>
    <w:locked/>
    <w:rsid w:val="00A97D5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360C41"/>
    <w:rPr>
      <w:rFonts w:ascii="Arial" w:hAnsi="Arial"/>
      <w:b/>
      <w:color w:val="000080"/>
      <w:sz w:val="36"/>
    </w:rPr>
  </w:style>
  <w:style w:type="character" w:customStyle="1" w:styleId="htmltxt1">
    <w:name w:val="html_txt1"/>
    <w:basedOn w:val="DefaultParagraphFont"/>
    <w:rsid w:val="0056572C"/>
    <w:rPr>
      <w:color w:val="000000"/>
    </w:rPr>
  </w:style>
  <w:style w:type="character" w:customStyle="1" w:styleId="htmltag1">
    <w:name w:val="html_tag1"/>
    <w:basedOn w:val="DefaultParagraphFont"/>
    <w:rsid w:val="0056572C"/>
    <w:rPr>
      <w:color w:val="0000FF"/>
    </w:rPr>
  </w:style>
  <w:style w:type="character" w:customStyle="1" w:styleId="htmlelm1">
    <w:name w:val="html_elm1"/>
    <w:basedOn w:val="DefaultParagraphFont"/>
    <w:rsid w:val="0056572C"/>
    <w:rPr>
      <w:color w:val="800000"/>
    </w:rPr>
  </w:style>
  <w:style w:type="character" w:customStyle="1" w:styleId="htmlcha1">
    <w:name w:val="html_cha1"/>
    <w:basedOn w:val="DefaultParagraphFont"/>
    <w:rsid w:val="0056572C"/>
    <w:rPr>
      <w:color w:val="FF0000"/>
    </w:rPr>
  </w:style>
  <w:style w:type="paragraph" w:customStyle="1" w:styleId="Default">
    <w:name w:val="Default"/>
    <w:rsid w:val="00365E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ppendix">
    <w:name w:val="appendix"/>
    <w:basedOn w:val="Normal"/>
    <w:next w:val="Normal"/>
    <w:autoRedefine/>
    <w:rsid w:val="00AC0501"/>
    <w:pPr>
      <w:keepNext/>
      <w:widowControl/>
      <w:numPr>
        <w:ilvl w:val="1"/>
        <w:numId w:val="17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tabs>
        <w:tab w:val="clear" w:pos="2160"/>
        <w:tab w:val="num" w:pos="2340"/>
      </w:tabs>
      <w:spacing w:before="360" w:after="120" w:line="240" w:lineRule="auto"/>
      <w:ind w:right="0" w:hanging="180"/>
      <w:outlineLvl w:val="0"/>
    </w:pPr>
    <w:rPr>
      <w:rFonts w:ascii="Arial Bold" w:hAnsi="Arial Bold"/>
      <w:b/>
      <w:bCs/>
      <w:color w:val="00000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9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localhost:9222" TargetMode="External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9500" TargetMode="External"/><Relationship Id="rId20" Type="http://schemas.openxmlformats.org/officeDocument/2006/relationships/hyperlink" Target="http://localhost:9222" TargetMode="External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8.png"/><Relationship Id="rId32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webSettings" Target="webSettings.xml"/><Relationship Id="rId19" Type="http://schemas.openxmlformats.org/officeDocument/2006/relationships/hyperlink" Target="http://localhost:9500" TargetMode="External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agar\CognizantWise\Technical\Codenizant\ProductsWiseDocs\TIBCO_BE_SomeBestPractices.doc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reatedTime xmlns="0bb56300-b622-49bb-a836-fc0a6af785cf">2014-02-25T06:30:38+00:00</CreatedTime>
    <Activities xmlns="0bb56300-b622-49bb-a836-fc0a6af785cf" xsi:nil="true"/>
    <_x0043_M6 xmlns="0bb56300-b622-49bb-a836-fc0a6af785cf" xsi:nil="true"/>
    <SubProjectID xmlns="0bb56300-b622-49bb-a836-fc0a6af785cf" xsi:nil="true"/>
    <_x0043_M7 xmlns="0bb56300-b622-49bb-a836-fc0a6af785cf" xsi:nil="true"/>
    <_x0043_M4 xmlns="0bb56300-b622-49bb-a836-fc0a6af785cf" xsi:nil="true"/>
    <_x0043_M5 xmlns="0bb56300-b622-49bb-a836-fc0a6af785cf" xsi:nil="true"/>
    <_x0043_M10 xmlns="0bb56300-b622-49bb-a836-fc0a6af785cf" xsi:nil="true"/>
    <ProjectID xmlns="0bb56300-b622-49bb-a836-fc0a6af785cf" xsi:nil="true"/>
    <Processes xmlns="0bb56300-b622-49bb-a836-fc0a6af785cf" xsi:nil="true"/>
    <Releases xmlns="0bb56300-b622-49bb-a836-fc0a6af785cf" xsi:nil="true"/>
    <UnmappedDocuments xmlns="0bb56300-b622-49bb-a836-fc0a6af785cf">false</UnmappedDocuments>
    <_x0043_M2 xmlns="0bb56300-b622-49bb-a836-fc0a6af785cf" xsi:nil="true"/>
    <Comments xmlns="0bb56300-b622-49bb-a836-fc0a6af785cf">CTS\191430</Comments>
    <_x0043_M3 xmlns="0bb56300-b622-49bb-a836-fc0a6af785cf" xsi:nil="true"/>
    <_x0043_M1 xmlns="0bb56300-b622-49bb-a836-fc0a6af785cf" xsi:nil="true"/>
    <Functional_x0020_Modules xmlns="0bb56300-b622-49bb-a836-fc0a6af785cf" xsi:nil="true"/>
    <CopyToPath xmlns="0bb56300-b622-49bb-a836-fc0a6af785cf">https://cognizant20.cognizant.com/cts/OrgCommunities2/BestInClass TIBCO/DSC/BestInClass TIBCO/SOA/BP</CopyToPath>
    <Phase xmlns="0bb56300-b622-49bb-a836-fc0a6af785cf" xsi:nil="true"/>
    <CheckedOutPath xmlns="0bb56300-b622-49bb-a836-fc0a6af785cf" xsi:nil="true"/>
    <AssociateID xmlns="0bb56300-b622-49bb-a836-fc0a6af785cf">CTS\191430</AssociateID>
    <Rating2 xmlns="0bb56300-b622-49bb-a836-fc0a6af785cf" xsi:nil="true"/>
    <ArtifactStatus xmlns="0bb56300-b622-49bb-a836-fc0a6af785cf" xsi:nil="true"/>
    <Rating3 xmlns="0bb56300-b622-49bb-a836-fc0a6af785cf" xsi:nil="true"/>
    <Work_x0020_request xmlns="0bb56300-b622-49bb-a836-fc0a6af785cf" xsi:nil="true"/>
    <MBID xmlns="0bb56300-b622-49bb-a836-fc0a6af785cf">DS_5b4f7c87-b28c-4ec4-babc-65f89b8ae24c</MBID>
    <ViewCount xmlns="0bb56300-b622-49bb-a836-fc0a6af785cf" xsi:nil="true"/>
    <Rating1 xmlns="0bb56300-b622-49bb-a836-fc0a6af785cf" xsi:nil="true"/>
    <ClientSupplied xmlns="0bb56300-b622-49bb-a836-fc0a6af785cf">false</ClientSupplied>
    <AccountID xmlns="0bb56300-b622-49bb-a836-fc0a6af785cf" xsi:nil="true"/>
    <Tags xmlns="0bb56300-b622-49bb-a836-fc0a6af785cf" xsi:nil="true"/>
    <ApprovalStatus xmlns="0bb56300-b622-49bb-a836-fc0a6af785cf">Approved</ApprovalStatus>
    <Rating4 xmlns="0bb56300-b622-49bb-a836-fc0a6af785cf" xsi:nil="true"/>
    <_x0043_M8 xmlns="0bb56300-b622-49bb-a836-fc0a6af785cf" xsi:nil="true"/>
    <Rating5 xmlns="0bb56300-b622-49bb-a836-fc0a6af785cf" xsi:nil="true"/>
    <_x0043_M9 xmlns="0bb56300-b622-49bb-a836-fc0a6af785cf" xsi:nil="true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E5AE7F89D111409D1F0B4F6E278AC9" ma:contentTypeVersion="36" ma:contentTypeDescription="Create a new document." ma:contentTypeScope="" ma:versionID="50171b85d87acdf881650ffa0937479d">
  <xsd:schema xmlns:xsd="http://www.w3.org/2001/XMLSchema" xmlns:xs="http://www.w3.org/2001/XMLSchema" xmlns:p="http://schemas.microsoft.com/office/2006/metadata/properties" xmlns:ns2="0bb56300-b622-49bb-a836-fc0a6af785cf" targetNamespace="http://schemas.microsoft.com/office/2006/metadata/properties" ma:root="true" ma:fieldsID="d1d026b0508d23822bb44c2378b19078" ns2:_="">
    <xsd:import namespace="0bb56300-b622-49bb-a836-fc0a6af785cf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ToPath" minOccurs="0"/>
                <xsd:element ref="ns2:Comments" minOccurs="0"/>
                <xsd:element ref="ns2:ClientSupplied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56300-b622-49bb-a836-fc0a6af785cf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CreatedTime" ma:index="12" nillable="true" ma:displayName="CreatedTime" ma:internalName="CreatedTime">
      <xsd:simpleType>
        <xsd:restriction base="dms:DateTime"/>
      </xsd:simpleType>
    </xsd:element>
    <xsd:element name="Processes" ma:index="13" nillable="true" ma:displayName="Processes" ma:internalName="Processes">
      <xsd:simpleType>
        <xsd:restriction base="dms:Text"/>
      </xsd:simpleType>
    </xsd:element>
    <xsd:element name="Phase" ma:index="14" nillable="true" ma:displayName="Phase" ma:internalName="Phase">
      <xsd:simpleType>
        <xsd:restriction base="dms:Text"/>
      </xsd:simpleType>
    </xsd:element>
    <xsd:element name="Activities" ma:index="15" nillable="true" ma:displayName="Activities" ma:internalName="Activities">
      <xsd:simpleType>
        <xsd:restriction base="dms:Text"/>
      </xsd:simpleType>
    </xsd:element>
    <xsd:element name="Releases" ma:index="16" nillable="true" ma:displayName="Releases" ma:internalName="Releases">
      <xsd:simpleType>
        <xsd:restriction base="dms:Text"/>
      </xsd:simpleType>
    </xsd:element>
    <xsd:element name="Functional_x0020_Modules" ma:index="17" nillable="true" ma:displayName="Functional Modules" ma:internalName="Functional_x0020_Modules">
      <xsd:simpleType>
        <xsd:restriction base="dms:Text"/>
      </xsd:simpleType>
    </xsd:element>
    <xsd:element name="ViewCount" ma:index="18" nillable="true" ma:displayName="ViewCount" ma:internalName="ViewCount">
      <xsd:simpleType>
        <xsd:restriction base="dms:Unknown"/>
      </xsd:simpleType>
    </xsd:element>
    <xsd:element name="CheckedOutPath" ma:index="19" nillable="true" ma:displayName="CheckedOutPath" ma:internalName="CheckedOutPath">
      <xsd:simpleType>
        <xsd:restriction base="dms:Text"/>
      </xsd:simpleType>
    </xsd:element>
    <xsd:element name="ApprovalStatus" ma:index="20" nillable="true" ma:displayName="ApprovalStatus" ma:internalName="ApprovalStatus">
      <xsd:simpleType>
        <xsd:restriction base="dms:Text"/>
      </xsd:simpleType>
    </xsd:element>
    <xsd:element name="Work_x0020_request" ma:index="21" nillable="true" ma:displayName="Work request" ma:internalName="Work_x0020_request">
      <xsd:simpleType>
        <xsd:restriction base="dms:Text"/>
      </xsd:simpleType>
    </xsd:element>
    <xsd:element name="Tags" ma:index="22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3" nillable="true" ma:displayName="ArtifactStatus" ma:internalName="ArtifactStatus">
      <xsd:simpleType>
        <xsd:restriction base="dms:Text"/>
      </xsd:simpleType>
    </xsd:element>
    <xsd:element name="UnmappedDocuments" ma:index="24" nillable="true" ma:displayName="UnmappedDocuments" ma:internalName="UnmappedDocuments">
      <xsd:simpleType>
        <xsd:restriction base="dms:Text"/>
      </xsd:simpleType>
    </xsd:element>
    <xsd:element name="CopyToPath" ma:index="25" nillable="true" ma:displayName="CopyToPath" ma:internalName="CopyToPath">
      <xsd:simpleType>
        <xsd:restriction base="dms:Text"/>
      </xsd:simpleType>
    </xsd:element>
    <xsd:element name="Comments" ma:index="26" nillable="true" ma:displayName="Comments" ma:internalName="Comments">
      <xsd:simpleType>
        <xsd:restriction base="dms:Note">
          <xsd:maxLength value="255"/>
        </xsd:restriction>
      </xsd:simpleType>
    </xsd:element>
    <xsd:element name="ClientSupplied" ma:index="27" nillable="true" ma:displayName="ClientSupplied" ma:internalName="ClientSupplied">
      <xsd:simpleType>
        <xsd:restriction base="dms:Text"/>
      </xsd:simpleType>
    </xsd:element>
    <xsd:element name="Rating1" ma:index="28" nillable="true" ma:displayName="Rating1" ma:internalName="Rating1">
      <xsd:simpleType>
        <xsd:restriction base="dms:Unknown"/>
      </xsd:simpleType>
    </xsd:element>
    <xsd:element name="Rating2" ma:index="29" nillable="true" ma:displayName="Rating2" ma:internalName="Rating2">
      <xsd:simpleType>
        <xsd:restriction base="dms:Unknown"/>
      </xsd:simpleType>
    </xsd:element>
    <xsd:element name="Rating3" ma:index="30" nillable="true" ma:displayName="Rating3" ma:internalName="Rating3">
      <xsd:simpleType>
        <xsd:restriction base="dms:Unknown"/>
      </xsd:simpleType>
    </xsd:element>
    <xsd:element name="Rating4" ma:index="31" nillable="true" ma:displayName="Rating4" ma:internalName="Rating4">
      <xsd:simpleType>
        <xsd:restriction base="dms:Unknown"/>
      </xsd:simpleType>
    </xsd:element>
    <xsd:element name="Rating5" ma:index="32" nillable="true" ma:displayName="Rating5" ma:internalName="Rating5">
      <xsd:simpleType>
        <xsd:restriction base="dms:Unknown"/>
      </xsd:simpleType>
    </xsd:element>
    <xsd:element name="MBID" ma:index="33" nillable="true" ma:displayName="MBID" ma:internalName="MBID">
      <xsd:simpleType>
        <xsd:restriction base="dms:Text"/>
      </xsd:simpleType>
    </xsd:element>
    <xsd:element name="_x0043_M1" ma:index="34" nillable="true" ma:displayName="CM1" ma:internalName="_x0043_M1">
      <xsd:simpleType>
        <xsd:restriction base="dms:Text"/>
      </xsd:simpleType>
    </xsd:element>
    <xsd:element name="_x0043_M2" ma:index="35" nillable="true" ma:displayName="CM2" ma:internalName="_x0043_M2">
      <xsd:simpleType>
        <xsd:restriction base="dms:Text"/>
      </xsd:simpleType>
    </xsd:element>
    <xsd:element name="_x0043_M3" ma:index="36" nillable="true" ma:displayName="CM3" ma:internalName="_x0043_M3">
      <xsd:simpleType>
        <xsd:restriction base="dms:Text"/>
      </xsd:simpleType>
    </xsd:element>
    <xsd:element name="_x0043_M4" ma:index="37" nillable="true" ma:displayName="CM4" ma:internalName="_x0043_M4">
      <xsd:simpleType>
        <xsd:restriction base="dms:Text"/>
      </xsd:simpleType>
    </xsd:element>
    <xsd:element name="_x0043_M5" ma:index="38" nillable="true" ma:displayName="CM5" ma:internalName="_x0043_M5">
      <xsd:simpleType>
        <xsd:restriction base="dms:Text"/>
      </xsd:simpleType>
    </xsd:element>
    <xsd:element name="_x0043_M6" ma:index="39" nillable="true" ma:displayName="CM6" ma:internalName="_x0043_M6">
      <xsd:simpleType>
        <xsd:restriction base="dms:Text"/>
      </xsd:simpleType>
    </xsd:element>
    <xsd:element name="_x0043_M7" ma:index="40" nillable="true" ma:displayName="CM7" ma:internalName="_x0043_M7">
      <xsd:simpleType>
        <xsd:restriction base="dms:Text"/>
      </xsd:simpleType>
    </xsd:element>
    <xsd:element name="_x0043_M8" ma:index="41" nillable="true" ma:displayName="CM8" ma:internalName="_x0043_M8">
      <xsd:simpleType>
        <xsd:restriction base="dms:Text"/>
      </xsd:simpleType>
    </xsd:element>
    <xsd:element name="_x0043_M9" ma:index="42" nillable="true" ma:displayName="CM9" ma:internalName="_x0043_M9">
      <xsd:simpleType>
        <xsd:restriction base="dms:Text"/>
      </xsd:simpleType>
    </xsd:element>
    <xsd:element name="_x0043_M10" ma:index="4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F8039-6EE2-41D7-8A39-9EDEC0F30D0A}">
  <ds:schemaRefs>
    <ds:schemaRef ds:uri="http://schemas.microsoft.com/office/2006/metadata/properties"/>
    <ds:schemaRef ds:uri="http://schemas.microsoft.com/office/infopath/2007/PartnerControls"/>
    <ds:schemaRef ds:uri="0bb56300-b622-49bb-a836-fc0a6af785cf"/>
  </ds:schemaRefs>
</ds:datastoreItem>
</file>

<file path=customXml/itemProps2.xml><?xml version="1.0" encoding="utf-8"?>
<ds:datastoreItem xmlns:ds="http://schemas.openxmlformats.org/officeDocument/2006/customXml" ds:itemID="{EDE975C0-E09C-4362-965A-D5BE57BE065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153F963C-574D-4DC7-91F2-DF9C0E0C5C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CE82DA-334C-4485-802D-5C36D4CC1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56300-b622-49bb-a836-fc0a6af785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244B1E3-2618-4BCF-B0D3-66DAD73B6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TIBCO_BE_SomeBestPractices.docx</Template>
  <TotalTime>531</TotalTime>
  <Pages>13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Architecture Document</vt:lpstr>
    </vt:vector>
  </TitlesOfParts>
  <Manager>PEG Head</Manager>
  <Company>Cognizant Technology Solutions India Pvt. Ltd.</Company>
  <LinksUpToDate>false</LinksUpToDate>
  <CharactersWithSpaces>5495</CharactersWithSpaces>
  <SharedDoc>false</SharedDoc>
  <HLinks>
    <vt:vector size="138" baseType="variant">
      <vt:variant>
        <vt:i4>1441845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_Toc256671632</vt:lpwstr>
      </vt:variant>
      <vt:variant>
        <vt:i4>1441845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_Toc256671631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_Toc256671630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_Toc256671629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_Toc256671628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_Toc256671627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_Toc256671626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_Toc256671625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_Toc256671624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_Toc256671623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_Toc256671622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_Toc256671621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_Toc256671620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_Toc256671619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_Toc256671618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_Toc256671617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_Toc256671616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_Toc256671615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_Toc256671614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_Toc256671613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_Toc256671612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_Toc256671611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_Toc256671610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Architecture Document</dc:title>
  <dc:subject>System Architecture Document</dc:subject>
  <dc:creator>Jaswani, Sagar (Cognizant)</dc:creator>
  <cp:keywords>System Architecture Document, Template</cp:keywords>
  <dc:description>System Architecture Document</dc:description>
  <cp:lastModifiedBy>Honnavara B, Vinay (Cognizant)</cp:lastModifiedBy>
  <cp:revision>104</cp:revision>
  <cp:lastPrinted>1900-12-31T18:30:00Z</cp:lastPrinted>
  <dcterms:created xsi:type="dcterms:W3CDTF">2015-05-22T05:23:00Z</dcterms:created>
  <dcterms:modified xsi:type="dcterms:W3CDTF">2015-05-27T14:42:00Z</dcterms:modified>
  <cp:category>Application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QTQP-TEMPW.DOT / 2.0.0 / 16-Mar-09</vt:lpwstr>
  </property>
  <property fmtid="{D5CDD505-2E9C-101B-9397-08002B2CF9AE}" pid="3" name="ContentType">
    <vt:lpwstr>Document</vt:lpwstr>
  </property>
  <property fmtid="{D5CDD505-2E9C-101B-9397-08002B2CF9AE}" pid="4" name="ContentTypeId">
    <vt:lpwstr>0x01010081E5AE7F89D111409D1F0B4F6E278AC9</vt:lpwstr>
  </property>
  <property fmtid="{D5CDD505-2E9C-101B-9397-08002B2CF9AE}" pid="5" name="Master Release Id:">
    <vt:lpwstr>QTQP-TEMPW.DOT / 2.0.0 / 16-Mar-09</vt:lpwstr>
  </property>
</Properties>
</file>